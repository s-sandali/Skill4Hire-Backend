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E19DC" w14:textId="249798EA" w:rsidR="00D10A96" w:rsidRPr="00B23A15" w:rsidRDefault="781B305A" w:rsidP="00926355">
      <w:pPr>
        <w:pStyle w:val="Title"/>
        <w:jc w:val="center"/>
        <w:rPr>
          <w:rFonts w:ascii="Arial" w:eastAsiaTheme="minorEastAsia" w:hAnsi="Arial" w:cs="Arial"/>
        </w:rPr>
      </w:pPr>
      <w:r w:rsidRPr="00B23A15">
        <w:rPr>
          <w:rFonts w:ascii="Arial" w:hAnsi="Arial" w:cs="Arial"/>
        </w:rPr>
        <w:t>Yushri aham</w:t>
      </w:r>
      <w:r w:rsidR="00C6711C" w:rsidRPr="00B23A15">
        <w:rPr>
          <w:rFonts w:ascii="Arial" w:hAnsi="Arial" w:cs="Arial"/>
        </w:rPr>
        <w:t>ed</w:t>
      </w:r>
    </w:p>
    <w:p w14:paraId="359CD9C2" w14:textId="0A667427" w:rsidR="00D10A96" w:rsidRPr="00B23A15" w:rsidRDefault="5274D1AB" w:rsidP="00AC1D2E">
      <w:pPr>
        <w:pStyle w:val="ContactInfo"/>
        <w:rPr>
          <w:rFonts w:ascii="Arial" w:hAnsi="Arial" w:cs="Arial"/>
        </w:rPr>
      </w:pPr>
      <w:r w:rsidRPr="42448AC4">
        <w:rPr>
          <w:rFonts w:ascii="Arial" w:hAnsi="Arial" w:cs="Arial"/>
        </w:rPr>
        <w:t xml:space="preserve">  </w:t>
      </w:r>
      <w:r w:rsidRPr="4A3E529E">
        <w:rPr>
          <w:rFonts w:ascii="Arial" w:hAnsi="Arial" w:cs="Arial"/>
        </w:rPr>
        <w:t xml:space="preserve"> </w:t>
      </w:r>
      <w:r w:rsidRPr="5FCCEBE8">
        <w:rPr>
          <w:rFonts w:ascii="Arial" w:hAnsi="Arial" w:cs="Arial"/>
        </w:rPr>
        <w:t xml:space="preserve"> </w:t>
      </w:r>
      <w:r w:rsidR="1E1F9EA2" w:rsidRPr="4B16F794">
        <w:rPr>
          <w:rFonts w:ascii="Arial" w:hAnsi="Arial" w:cs="Arial"/>
        </w:rPr>
        <w:t xml:space="preserve">   </w:t>
      </w:r>
      <w:r w:rsidR="1E1F9EA2" w:rsidRPr="01545717">
        <w:rPr>
          <w:rFonts w:ascii="Arial" w:hAnsi="Arial" w:cs="Arial"/>
        </w:rPr>
        <w:t xml:space="preserve">   </w:t>
      </w:r>
      <w:r w:rsidR="04441BC6" w:rsidRPr="00B23A15">
        <w:rPr>
          <w:rFonts w:ascii="Arial" w:hAnsi="Arial" w:cs="Arial"/>
        </w:rPr>
        <w:t xml:space="preserve">+94 77 </w:t>
      </w:r>
      <w:r w:rsidR="7550AFCD" w:rsidRPr="61DFD282">
        <w:rPr>
          <w:rFonts w:ascii="Arial" w:hAnsi="Arial" w:cs="Arial"/>
        </w:rPr>
        <w:t>353</w:t>
      </w:r>
      <w:r w:rsidR="2CCA8A2F" w:rsidRPr="61DFD282">
        <w:rPr>
          <w:rFonts w:ascii="Arial" w:hAnsi="Arial" w:cs="Arial"/>
        </w:rPr>
        <w:t xml:space="preserve">6 </w:t>
      </w:r>
      <w:r w:rsidR="7550AFCD" w:rsidRPr="61DFD282">
        <w:rPr>
          <w:rFonts w:ascii="Arial" w:hAnsi="Arial" w:cs="Arial"/>
        </w:rPr>
        <w:t>292</w:t>
      </w:r>
      <w:r w:rsidR="150CADE3" w:rsidRPr="00B23A15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</w:t>
      </w:r>
      <w:hyperlink r:id="rId10">
        <w:r w:rsidR="00AC1D2E" w:rsidRPr="01545717">
          <w:rPr>
            <w:rStyle w:val="Hyperlink"/>
            <w:rFonts w:ascii="Arial" w:hAnsi="Arial" w:cs="Arial"/>
            <w:caps w:val="0"/>
          </w:rPr>
          <w:t>yushri.ml@gmail.com</w:t>
        </w:r>
      </w:hyperlink>
    </w:p>
    <w:p w14:paraId="2CBCA10C" w14:textId="4E87EF0C" w:rsidR="230BFBEC" w:rsidRPr="00B23A15" w:rsidRDefault="1A572822" w:rsidP="42408253">
      <w:pPr>
        <w:jc w:val="right"/>
        <w:rPr>
          <w:rFonts w:ascii="Arial" w:hAnsi="Arial" w:cs="Arial"/>
        </w:rPr>
      </w:pPr>
      <w:r w:rsidRPr="015CA497">
        <w:rPr>
          <w:rFonts w:ascii="Arial" w:hAnsi="Arial" w:cs="Arial"/>
        </w:rPr>
        <w:t xml:space="preserve"> </w:t>
      </w:r>
      <w:hyperlink r:id="rId11">
        <w:r w:rsidR="230BFBEC" w:rsidRPr="00B23A15">
          <w:rPr>
            <w:rStyle w:val="Hyperlink"/>
            <w:rFonts w:ascii="Arial" w:hAnsi="Arial" w:cs="Arial"/>
          </w:rPr>
          <w:t>https://www.linkedin.com/in/yushri/</w:t>
        </w:r>
      </w:hyperlink>
    </w:p>
    <w:p w14:paraId="6C1F86E0" w14:textId="14058500" w:rsidR="1E89F34B" w:rsidRPr="00B23A15" w:rsidRDefault="1E89F34B" w:rsidP="42408253">
      <w:pPr>
        <w:jc w:val="right"/>
        <w:rPr>
          <w:rFonts w:ascii="Arial" w:hAnsi="Arial" w:cs="Arial"/>
        </w:rPr>
      </w:pPr>
      <w:hyperlink r:id="rId12">
        <w:r w:rsidRPr="00B23A15">
          <w:rPr>
            <w:rStyle w:val="Hyperlink"/>
            <w:rFonts w:ascii="Arial" w:hAnsi="Arial" w:cs="Arial"/>
          </w:rPr>
          <w:t>https://github.com/Yushri2001</w:t>
        </w:r>
      </w:hyperlink>
    </w:p>
    <w:p w14:paraId="5D5AA8BD" w14:textId="73968CF0" w:rsidR="00D10A96" w:rsidRPr="00B23A15" w:rsidRDefault="11CCFCED" w:rsidP="008B6F1E">
      <w:pPr>
        <w:jc w:val="right"/>
      </w:pPr>
      <w:r>
        <w:t xml:space="preserve"> </w:t>
      </w:r>
      <w:r w:rsidR="008B6F1E" w:rsidRPr="251393EF">
        <w:rPr>
          <w:rFonts w:ascii="Arial" w:hAnsi="Arial" w:cs="Arial"/>
        </w:rPr>
        <w:t xml:space="preserve">Colombo, </w:t>
      </w:r>
      <w:r w:rsidR="008B6F1E" w:rsidRPr="5D090F12">
        <w:rPr>
          <w:rFonts w:ascii="Arial" w:hAnsi="Arial" w:cs="Arial"/>
        </w:rPr>
        <w:t>Sri</w:t>
      </w:r>
      <w:r w:rsidR="00035433" w:rsidRPr="5D090F12">
        <w:rPr>
          <w:rFonts w:ascii="Arial" w:hAnsi="Arial" w:cs="Arial"/>
          <w:caps/>
        </w:rPr>
        <w:t xml:space="preserve"> </w:t>
      </w:r>
      <w:r w:rsidR="008B6F1E" w:rsidRPr="5D090F12">
        <w:rPr>
          <w:rFonts w:ascii="Arial" w:hAnsi="Arial" w:cs="Arial"/>
        </w:rPr>
        <w:t>Lanka</w:t>
      </w:r>
    </w:p>
    <w:p w14:paraId="7A083C83" w14:textId="77777777" w:rsidR="00D10A96" w:rsidRPr="00B23A15" w:rsidRDefault="00D10A96" w:rsidP="42408253">
      <w:pPr>
        <w:pStyle w:val="Line"/>
        <w:spacing w:line="240" w:lineRule="auto"/>
        <w:jc w:val="right"/>
        <w:rPr>
          <w:rFonts w:ascii="Arial" w:hAnsi="Arial" w:cs="Arial"/>
          <w:lang w:val="fr-FR"/>
        </w:rPr>
      </w:pPr>
    </w:p>
    <w:p w14:paraId="0B57BFE5" w14:textId="6B693970" w:rsidR="000834CB" w:rsidRPr="00152516" w:rsidRDefault="3B2D8627" w:rsidP="00926355">
      <w:pPr>
        <w:pStyle w:val="Heading1"/>
        <w:jc w:val="both"/>
        <w:rPr>
          <w:rFonts w:ascii="Arial" w:hAnsi="Arial" w:cs="Arial"/>
          <w:b/>
          <w:bCs/>
        </w:rPr>
      </w:pPr>
      <w:r w:rsidRPr="00152516">
        <w:rPr>
          <w:rFonts w:ascii="Arial" w:hAnsi="Arial" w:cs="Arial"/>
          <w:b/>
          <w:bCs/>
        </w:rPr>
        <w:t>Professional summ</w:t>
      </w:r>
      <w:r w:rsidR="3276122A" w:rsidRPr="00152516">
        <w:rPr>
          <w:rFonts w:ascii="Arial" w:hAnsi="Arial" w:cs="Arial"/>
          <w:b/>
          <w:bCs/>
        </w:rPr>
        <w:t>a</w:t>
      </w:r>
      <w:r w:rsidRPr="00152516">
        <w:rPr>
          <w:rFonts w:ascii="Arial" w:hAnsi="Arial" w:cs="Arial"/>
          <w:b/>
          <w:bCs/>
        </w:rPr>
        <w:t>ry</w:t>
      </w:r>
    </w:p>
    <w:p w14:paraId="1063CD93" w14:textId="4710CB2C" w:rsidR="33446603" w:rsidRPr="00B23A15" w:rsidRDefault="0040720D" w:rsidP="00926355">
      <w:pPr>
        <w:pStyle w:val="Heading1"/>
        <w:jc w:val="both"/>
        <w:rPr>
          <w:rFonts w:ascii="Arial" w:hAnsi="Arial" w:cs="Arial"/>
        </w:rPr>
      </w:pPr>
      <w:r w:rsidRPr="682B08E2">
        <w:rPr>
          <w:rFonts w:ascii="Arial" w:eastAsia="Segoe UI" w:hAnsi="Arial" w:cs="Arial"/>
          <w:caps w:val="0"/>
        </w:rPr>
        <w:t xml:space="preserve">Computer </w:t>
      </w:r>
      <w:proofErr w:type="gramStart"/>
      <w:r w:rsidRPr="682B08E2">
        <w:rPr>
          <w:rFonts w:ascii="Arial" w:eastAsia="Segoe UI" w:hAnsi="Arial" w:cs="Arial"/>
          <w:caps w:val="0"/>
        </w:rPr>
        <w:t>science</w:t>
      </w:r>
      <w:proofErr w:type="gramEnd"/>
      <w:r w:rsidRPr="682B08E2">
        <w:rPr>
          <w:rFonts w:ascii="Arial" w:eastAsia="Segoe UI" w:hAnsi="Arial" w:cs="Arial"/>
          <w:caps w:val="0"/>
        </w:rPr>
        <w:t xml:space="preserve"> undergraduate passionate about </w:t>
      </w:r>
      <w:r w:rsidR="00EC0B78" w:rsidRPr="682B08E2">
        <w:rPr>
          <w:rFonts w:ascii="Arial" w:eastAsia="Segoe UI" w:hAnsi="Arial" w:cs="Arial"/>
          <w:caps w:val="0"/>
        </w:rPr>
        <w:t>A</w:t>
      </w:r>
      <w:r w:rsidR="003446CE" w:rsidRPr="682B08E2">
        <w:rPr>
          <w:rFonts w:ascii="Arial" w:eastAsia="Segoe UI" w:hAnsi="Arial" w:cs="Arial"/>
          <w:caps w:val="0"/>
        </w:rPr>
        <w:t>rtificial intelligence</w:t>
      </w:r>
      <w:r w:rsidRPr="682B08E2">
        <w:rPr>
          <w:rFonts w:ascii="Arial" w:eastAsia="Segoe UI" w:hAnsi="Arial" w:cs="Arial"/>
          <w:caps w:val="0"/>
        </w:rPr>
        <w:t xml:space="preserve"> and </w:t>
      </w:r>
      <w:r w:rsidR="00EC2747" w:rsidRPr="682B08E2">
        <w:rPr>
          <w:rFonts w:ascii="Arial" w:eastAsia="Segoe UI" w:hAnsi="Arial" w:cs="Arial"/>
          <w:caps w:val="0"/>
        </w:rPr>
        <w:t>M</w:t>
      </w:r>
      <w:r w:rsidR="003446CE" w:rsidRPr="682B08E2">
        <w:rPr>
          <w:rFonts w:ascii="Arial" w:eastAsia="Segoe UI" w:hAnsi="Arial" w:cs="Arial"/>
          <w:caps w:val="0"/>
        </w:rPr>
        <w:t>achine learning</w:t>
      </w:r>
      <w:r w:rsidRPr="682B08E2">
        <w:rPr>
          <w:rFonts w:ascii="Arial" w:eastAsia="Segoe UI" w:hAnsi="Arial" w:cs="Arial"/>
          <w:caps w:val="0"/>
        </w:rPr>
        <w:t xml:space="preserve">, with strong skills in data structures, algorithms, and competitive programming. I build practical projects using python and java, aiming to develop </w:t>
      </w:r>
      <w:r w:rsidR="33B6FD27" w:rsidRPr="1DE493AC">
        <w:rPr>
          <w:rFonts w:ascii="Arial" w:eastAsia="Segoe UI" w:hAnsi="Arial" w:cs="Arial"/>
          <w:caps w:val="0"/>
        </w:rPr>
        <w:t>AI</w:t>
      </w:r>
      <w:r w:rsidRPr="682B08E2">
        <w:rPr>
          <w:rFonts w:ascii="Arial" w:eastAsia="Segoe UI" w:hAnsi="Arial" w:cs="Arial"/>
          <w:caps w:val="0"/>
        </w:rPr>
        <w:t xml:space="preserve"> systems that transform everyday life. I am always eager to </w:t>
      </w:r>
      <w:proofErr w:type="gramStart"/>
      <w:r w:rsidRPr="682B08E2">
        <w:rPr>
          <w:rFonts w:ascii="Arial" w:eastAsia="Segoe UI" w:hAnsi="Arial" w:cs="Arial"/>
          <w:caps w:val="0"/>
        </w:rPr>
        <w:t>connect</w:t>
      </w:r>
      <w:proofErr w:type="gramEnd"/>
      <w:r w:rsidRPr="682B08E2">
        <w:rPr>
          <w:rFonts w:ascii="Arial" w:eastAsia="Segoe UI" w:hAnsi="Arial" w:cs="Arial"/>
          <w:caps w:val="0"/>
        </w:rPr>
        <w:t xml:space="preserve"> and discuss technology and innovation.</w:t>
      </w:r>
    </w:p>
    <w:p w14:paraId="11A71993" w14:textId="77777777" w:rsidR="00D10A96" w:rsidRPr="00B23A15" w:rsidRDefault="00D10A96" w:rsidP="00926355">
      <w:pPr>
        <w:jc w:val="both"/>
        <w:rPr>
          <w:rFonts w:ascii="Arial" w:hAnsi="Arial" w:cs="Arial"/>
          <w:sz w:val="18"/>
          <w:szCs w:val="16"/>
        </w:rPr>
      </w:pPr>
    </w:p>
    <w:p w14:paraId="528CD6B2" w14:textId="77777777" w:rsidR="00D10A96" w:rsidRPr="00B23A15" w:rsidRDefault="00000000" w:rsidP="00926355">
      <w:pPr>
        <w:pStyle w:val="Heading1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904716257"/>
          <w:placeholder>
            <w:docPart w:val="3F692ACA4DA74233B7F76A60265DCD0E"/>
          </w:placeholder>
          <w:temporary/>
          <w:showingPlcHdr/>
          <w15:appearance w15:val="hidden"/>
        </w:sdtPr>
        <w:sdtContent>
          <w:r w:rsidR="00D10A96" w:rsidRPr="00152516">
            <w:rPr>
              <w:rFonts w:ascii="Arial" w:hAnsi="Arial" w:cs="Arial"/>
              <w:b/>
              <w:bCs/>
            </w:rPr>
            <w:t>Skills &amp; Abilities</w:t>
          </w:r>
        </w:sdtContent>
      </w:sdt>
    </w:p>
    <w:p w14:paraId="30667814" w14:textId="101891CB" w:rsidR="28EBA05C" w:rsidRDefault="00453392" w:rsidP="009263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Technical skills: </w:t>
      </w:r>
      <w:r w:rsidR="00532F8F">
        <w:rPr>
          <w:rFonts w:ascii="Arial" w:hAnsi="Arial" w:cs="Arial"/>
        </w:rPr>
        <w:t>Agile soft</w:t>
      </w:r>
      <w:r w:rsidR="00532F8F" w:rsidRPr="13DC3631">
        <w:rPr>
          <w:rFonts w:ascii="Arial" w:hAnsi="Arial" w:cs="Arial"/>
        </w:rPr>
        <w:t>ware</w:t>
      </w:r>
      <w:r w:rsidR="470A244E" w:rsidRPr="13DC3631">
        <w:rPr>
          <w:rFonts w:ascii="Arial" w:hAnsi="Arial" w:cs="Arial"/>
        </w:rPr>
        <w:t xml:space="preserve"> </w:t>
      </w:r>
      <w:r w:rsidR="470A244E" w:rsidRPr="382F6562">
        <w:rPr>
          <w:rFonts w:ascii="Arial" w:hAnsi="Arial" w:cs="Arial"/>
        </w:rPr>
        <w:t>Development</w:t>
      </w:r>
      <w:r w:rsidR="629AA452" w:rsidRPr="382F6562">
        <w:rPr>
          <w:rFonts w:ascii="Arial" w:hAnsi="Arial" w:cs="Arial"/>
        </w:rPr>
        <w:t>, Spring</w:t>
      </w:r>
      <w:r w:rsidR="629AA452" w:rsidRPr="79C86951">
        <w:rPr>
          <w:rFonts w:ascii="Arial" w:hAnsi="Arial" w:cs="Arial"/>
        </w:rPr>
        <w:t xml:space="preserve"> boot</w:t>
      </w:r>
      <w:r w:rsidR="629AA452" w:rsidRPr="76C26C7B">
        <w:rPr>
          <w:rFonts w:ascii="Arial" w:hAnsi="Arial" w:cs="Arial"/>
        </w:rPr>
        <w:t xml:space="preserve">, </w:t>
      </w:r>
      <w:r w:rsidR="7BBDA68F" w:rsidRPr="00B23A15">
        <w:rPr>
          <w:rFonts w:ascii="Arial" w:hAnsi="Arial" w:cs="Arial"/>
        </w:rPr>
        <w:t>Git</w:t>
      </w:r>
      <w:r w:rsidR="53565324" w:rsidRPr="76C26C7B">
        <w:rPr>
          <w:rFonts w:ascii="Arial" w:hAnsi="Arial" w:cs="Arial"/>
        </w:rPr>
        <w:t xml:space="preserve">, </w:t>
      </w:r>
      <w:r w:rsidR="726ABC44" w:rsidRPr="26E64609">
        <w:rPr>
          <w:rFonts w:ascii="Arial" w:hAnsi="Arial" w:cs="Arial"/>
        </w:rPr>
        <w:t>React</w:t>
      </w:r>
      <w:r w:rsidR="4F863D83" w:rsidRPr="76C26C7B">
        <w:rPr>
          <w:rFonts w:ascii="Arial" w:hAnsi="Arial" w:cs="Arial"/>
        </w:rPr>
        <w:t xml:space="preserve">, </w:t>
      </w:r>
      <w:r w:rsidR="726ABC44" w:rsidRPr="26E64609">
        <w:rPr>
          <w:rFonts w:ascii="Arial" w:hAnsi="Arial" w:cs="Arial"/>
        </w:rPr>
        <w:t>Figma</w:t>
      </w:r>
      <w:r w:rsidR="0A6B7F42" w:rsidRPr="76C26C7B">
        <w:rPr>
          <w:rFonts w:ascii="Arial" w:hAnsi="Arial" w:cs="Arial"/>
        </w:rPr>
        <w:t xml:space="preserve">, </w:t>
      </w:r>
      <w:r w:rsidR="726ABC44" w:rsidRPr="26E64609">
        <w:rPr>
          <w:rFonts w:ascii="Arial" w:hAnsi="Arial" w:cs="Arial"/>
        </w:rPr>
        <w:t>Flutter</w:t>
      </w:r>
      <w:r w:rsidR="2AF151FC" w:rsidRPr="76C26C7B">
        <w:rPr>
          <w:rFonts w:ascii="Arial" w:hAnsi="Arial" w:cs="Arial"/>
        </w:rPr>
        <w:t xml:space="preserve">, </w:t>
      </w:r>
      <w:r w:rsidR="7BBDA68F" w:rsidRPr="5749AF81">
        <w:rPr>
          <w:rFonts w:ascii="Arial" w:hAnsi="Arial" w:cs="Arial"/>
        </w:rPr>
        <w:t>Java</w:t>
      </w:r>
      <w:r w:rsidR="69E9B2BE" w:rsidRPr="5749AF81">
        <w:rPr>
          <w:rFonts w:ascii="Arial" w:hAnsi="Arial" w:cs="Arial"/>
        </w:rPr>
        <w:t xml:space="preserve">, </w:t>
      </w:r>
      <w:proofErr w:type="gramStart"/>
      <w:r w:rsidR="7BBDA68F" w:rsidRPr="5749AF81">
        <w:rPr>
          <w:rFonts w:ascii="Arial" w:hAnsi="Arial" w:cs="Arial"/>
        </w:rPr>
        <w:t>C</w:t>
      </w:r>
      <w:r w:rsidR="72E43F57" w:rsidRPr="5749AF81">
        <w:rPr>
          <w:rFonts w:ascii="Arial" w:hAnsi="Arial" w:cs="Arial"/>
        </w:rPr>
        <w:t xml:space="preserve">, </w:t>
      </w:r>
      <w:r w:rsidR="56C6554E" w:rsidRPr="7E7C7144">
        <w:rPr>
          <w:rFonts w:ascii="Arial" w:hAnsi="Arial" w:cs="Arial"/>
        </w:rPr>
        <w:t xml:space="preserve"> </w:t>
      </w:r>
      <w:r w:rsidR="56C6554E" w:rsidRPr="44385E5E">
        <w:rPr>
          <w:rFonts w:ascii="Arial" w:hAnsi="Arial" w:cs="Arial"/>
        </w:rPr>
        <w:t xml:space="preserve"> </w:t>
      </w:r>
      <w:proofErr w:type="gramEnd"/>
      <w:r w:rsidR="56C6554E" w:rsidRPr="44385E5E">
        <w:rPr>
          <w:rFonts w:ascii="Arial" w:hAnsi="Arial" w:cs="Arial"/>
        </w:rPr>
        <w:t xml:space="preserve">            </w:t>
      </w:r>
      <w:r w:rsidR="52BFE468" w:rsidRPr="6380232C">
        <w:rPr>
          <w:rFonts w:ascii="Arial" w:hAnsi="Arial" w:cs="Arial"/>
        </w:rPr>
        <w:t xml:space="preserve"> </w:t>
      </w:r>
      <w:r w:rsidR="52BFE468" w:rsidRPr="1B05F21A">
        <w:rPr>
          <w:rFonts w:ascii="Arial" w:hAnsi="Arial" w:cs="Arial"/>
        </w:rPr>
        <w:t xml:space="preserve"> </w:t>
      </w:r>
      <w:r w:rsidR="55F8B0A2" w:rsidRPr="6B11D498">
        <w:rPr>
          <w:rFonts w:ascii="Arial" w:hAnsi="Arial" w:cs="Arial"/>
        </w:rPr>
        <w:t xml:space="preserve">                         </w:t>
      </w:r>
      <w:r w:rsidR="56C6554E" w:rsidRPr="6B11D498">
        <w:rPr>
          <w:rFonts w:ascii="Arial" w:hAnsi="Arial" w:cs="Arial"/>
        </w:rPr>
        <w:t xml:space="preserve">              </w:t>
      </w:r>
      <w:r w:rsidR="52BFE468" w:rsidRPr="6B11D498">
        <w:rPr>
          <w:rFonts w:ascii="Arial" w:hAnsi="Arial" w:cs="Arial"/>
        </w:rPr>
        <w:t xml:space="preserve"> </w:t>
      </w:r>
      <w:r w:rsidR="56C6554E" w:rsidRPr="66F5C1B9">
        <w:rPr>
          <w:rFonts w:ascii="Arial" w:hAnsi="Arial" w:cs="Arial"/>
        </w:rPr>
        <w:t xml:space="preserve">   </w:t>
      </w:r>
      <w:r w:rsidR="52BFE468" w:rsidRPr="66F5C1B9">
        <w:rPr>
          <w:rFonts w:ascii="Arial" w:hAnsi="Arial" w:cs="Arial"/>
        </w:rPr>
        <w:t xml:space="preserve"> </w:t>
      </w:r>
      <w:r w:rsidR="56C6554E" w:rsidRPr="7467CDA2">
        <w:rPr>
          <w:rFonts w:ascii="Arial" w:hAnsi="Arial" w:cs="Arial"/>
        </w:rPr>
        <w:t xml:space="preserve"> </w:t>
      </w:r>
      <w:r w:rsidR="00B0441A" w:rsidRPr="23EE16E1">
        <w:rPr>
          <w:rFonts w:ascii="Arial" w:hAnsi="Arial" w:cs="Arial"/>
        </w:rPr>
        <w:t>Python</w:t>
      </w:r>
      <w:r w:rsidR="00B0441A" w:rsidRPr="5749AF81">
        <w:rPr>
          <w:rFonts w:ascii="Arial" w:hAnsi="Arial" w:cs="Arial"/>
        </w:rPr>
        <w:t>,</w:t>
      </w:r>
      <w:r w:rsidR="00DB037D">
        <w:rPr>
          <w:rFonts w:ascii="Arial" w:hAnsi="Arial" w:cs="Arial"/>
        </w:rPr>
        <w:t xml:space="preserve"> PostgreSQL</w:t>
      </w:r>
    </w:p>
    <w:p w14:paraId="37AFB953" w14:textId="086C5BE9" w:rsidR="00453392" w:rsidRPr="00B23A15" w:rsidRDefault="00453392" w:rsidP="009263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Soft skills: </w:t>
      </w:r>
      <w:r w:rsidR="00532F8F">
        <w:rPr>
          <w:rFonts w:ascii="Arial" w:hAnsi="Arial" w:cs="Arial"/>
        </w:rPr>
        <w:t xml:space="preserve">Leadership, </w:t>
      </w:r>
      <w:r w:rsidR="0072252A">
        <w:rPr>
          <w:rFonts w:ascii="Arial" w:hAnsi="Arial" w:cs="Arial"/>
        </w:rPr>
        <w:t>English</w:t>
      </w:r>
      <w:r w:rsidR="00BF79A5">
        <w:rPr>
          <w:rFonts w:ascii="Arial" w:hAnsi="Arial" w:cs="Arial"/>
        </w:rPr>
        <w:t xml:space="preserve">, Sinhala, </w:t>
      </w:r>
      <w:r w:rsidR="00EB7AEC">
        <w:rPr>
          <w:rFonts w:ascii="Arial" w:hAnsi="Arial" w:cs="Arial"/>
        </w:rPr>
        <w:t xml:space="preserve">and Tamil language proficiency, </w:t>
      </w:r>
      <w:r w:rsidR="00B0441A">
        <w:rPr>
          <w:rFonts w:ascii="Arial" w:hAnsi="Arial" w:cs="Arial"/>
        </w:rPr>
        <w:t>teamwork</w:t>
      </w:r>
      <w:r w:rsidR="00EB7AEC">
        <w:rPr>
          <w:rFonts w:ascii="Arial" w:hAnsi="Arial" w:cs="Arial"/>
        </w:rPr>
        <w:t>, creativity</w:t>
      </w:r>
      <w:r w:rsidR="009F10EC">
        <w:rPr>
          <w:rFonts w:ascii="Arial" w:hAnsi="Arial" w:cs="Arial"/>
        </w:rPr>
        <w:t xml:space="preserve">, </w:t>
      </w:r>
      <w:r w:rsidR="00B0441A">
        <w:rPr>
          <w:rFonts w:ascii="Arial" w:hAnsi="Arial" w:cs="Arial"/>
        </w:rPr>
        <w:t>self-learning</w:t>
      </w:r>
    </w:p>
    <w:p w14:paraId="5A641758" w14:textId="60DFD901" w:rsidR="42408253" w:rsidRPr="00B23A15" w:rsidRDefault="42408253" w:rsidP="00926355">
      <w:pPr>
        <w:jc w:val="both"/>
        <w:rPr>
          <w:rFonts w:ascii="Arial" w:hAnsi="Arial" w:cs="Arial"/>
        </w:rPr>
      </w:pPr>
    </w:p>
    <w:p w14:paraId="001550A5" w14:textId="4213725A" w:rsidR="00D10A96" w:rsidRPr="00B23A15" w:rsidRDefault="00D10A96" w:rsidP="00926355">
      <w:pPr>
        <w:pStyle w:val="Line"/>
        <w:jc w:val="both"/>
        <w:rPr>
          <w:rFonts w:ascii="Arial" w:hAnsi="Arial" w:cs="Arial"/>
        </w:rPr>
      </w:pPr>
    </w:p>
    <w:p w14:paraId="12ED2F05" w14:textId="307A346A" w:rsidR="1C029047" w:rsidRPr="00152516" w:rsidRDefault="036E9AEC" w:rsidP="00926355">
      <w:pPr>
        <w:pStyle w:val="Heading1"/>
        <w:spacing w:before="281" w:after="281"/>
        <w:jc w:val="both"/>
        <w:rPr>
          <w:rFonts w:ascii="Arial" w:hAnsi="Arial" w:cs="Arial"/>
          <w:b/>
          <w:bCs/>
        </w:rPr>
      </w:pPr>
      <w:r w:rsidRPr="00152516">
        <w:rPr>
          <w:rFonts w:ascii="Arial" w:hAnsi="Arial" w:cs="Arial"/>
          <w:b/>
          <w:bCs/>
        </w:rPr>
        <w:t>Projects</w:t>
      </w:r>
    </w:p>
    <w:p w14:paraId="6EE5CA7F" w14:textId="4B1E9CD7" w:rsidR="67B3F3FC" w:rsidRDefault="67B3F3FC" w:rsidP="00926355">
      <w:pPr>
        <w:spacing w:before="0" w:beforeAutospacing="1" w:after="120"/>
        <w:jc w:val="both"/>
        <w:rPr>
          <w:b/>
          <w:i/>
          <w:sz w:val="28"/>
          <w:szCs w:val="28"/>
        </w:rPr>
      </w:pPr>
      <w:r w:rsidRPr="22B3A130">
        <w:rPr>
          <w:b/>
          <w:bCs/>
          <w:sz w:val="28"/>
          <w:szCs w:val="28"/>
        </w:rPr>
        <w:t xml:space="preserve">Domain-Specific Language for Form Specification – </w:t>
      </w:r>
      <w:r w:rsidRPr="22B3A130">
        <w:rPr>
          <w:b/>
          <w:bCs/>
          <w:i/>
          <w:iCs/>
          <w:sz w:val="28"/>
          <w:szCs w:val="28"/>
        </w:rPr>
        <w:t xml:space="preserve">Lex, </w:t>
      </w:r>
      <w:proofErr w:type="spellStart"/>
      <w:r w:rsidRPr="22B3A130">
        <w:rPr>
          <w:b/>
          <w:bCs/>
          <w:i/>
          <w:iCs/>
          <w:sz w:val="28"/>
          <w:szCs w:val="28"/>
        </w:rPr>
        <w:t>Yacc</w:t>
      </w:r>
      <w:proofErr w:type="spellEnd"/>
    </w:p>
    <w:p w14:paraId="7694DD67" w14:textId="76F7CDD8" w:rsidR="67B3F3FC" w:rsidRDefault="67B3F3FC" w:rsidP="00926355">
      <w:pPr>
        <w:spacing w:before="0" w:beforeAutospacing="1" w:after="120"/>
        <w:jc w:val="both"/>
      </w:pPr>
      <w:r w:rsidRPr="22B3A130">
        <w:t xml:space="preserve">Created a DSL to define forms declaratively, using Lex and </w:t>
      </w:r>
      <w:proofErr w:type="spellStart"/>
      <w:r w:rsidRPr="22B3A130">
        <w:t>Yacc</w:t>
      </w:r>
      <w:proofErr w:type="spellEnd"/>
      <w:r w:rsidRPr="22B3A130">
        <w:t xml:space="preserve"> to parse </w:t>
      </w:r>
      <w:proofErr w:type="spellStart"/>
      <w:r w:rsidRPr="22B3A130">
        <w:t>FormLang</w:t>
      </w:r>
      <w:proofErr w:type="spellEnd"/>
      <w:r w:rsidRPr="22B3A130">
        <w:t>++ scripts and generate HTML forms with built-in validation. Highlighted skills in compiler design and language processing.</w:t>
      </w:r>
    </w:p>
    <w:p w14:paraId="13067645" w14:textId="33DC186E" w:rsidR="1C029047" w:rsidRDefault="1C029047" w:rsidP="00926355">
      <w:pPr>
        <w:pStyle w:val="Heading3"/>
        <w:spacing w:beforeAutospacing="1"/>
        <w:ind w:left="0"/>
        <w:jc w:val="both"/>
      </w:pPr>
      <w:r w:rsidRPr="22B3A130">
        <w:rPr>
          <w:b/>
          <w:sz w:val="28"/>
          <w:szCs w:val="28"/>
        </w:rPr>
        <w:t xml:space="preserve">Distributed Messaging System – </w:t>
      </w:r>
      <w:r w:rsidRPr="22B3A130">
        <w:rPr>
          <w:b/>
          <w:i/>
          <w:sz w:val="28"/>
          <w:szCs w:val="28"/>
        </w:rPr>
        <w:t>Java</w:t>
      </w:r>
    </w:p>
    <w:p w14:paraId="3DF5F6CA" w14:textId="17D4D8FB" w:rsidR="67B3F3FC" w:rsidRDefault="67B3F3FC" w:rsidP="00926355">
      <w:pPr>
        <w:pStyle w:val="Heading3"/>
        <w:spacing w:beforeAutospacing="1"/>
        <w:ind w:left="0"/>
        <w:jc w:val="both"/>
      </w:pPr>
      <w:r w:rsidRPr="22B3A130">
        <w:t>Built a messaging system with features like fault tolerance, replication, consensus (Raft/Paxos), and clock synchronization to ensure reliability and consistency in distributed environments.</w:t>
      </w:r>
    </w:p>
    <w:p w14:paraId="7A1832A7" w14:textId="1A6DCCDE" w:rsidR="1C029047" w:rsidRDefault="1C029047" w:rsidP="00926355">
      <w:pPr>
        <w:pStyle w:val="Heading3"/>
        <w:spacing w:beforeAutospacing="1"/>
        <w:ind w:left="0"/>
        <w:jc w:val="both"/>
      </w:pPr>
      <w:r w:rsidRPr="22B3A130">
        <w:rPr>
          <w:b/>
          <w:sz w:val="28"/>
          <w:szCs w:val="28"/>
        </w:rPr>
        <w:t xml:space="preserve">Smart Water Meter – </w:t>
      </w:r>
      <w:r w:rsidRPr="22B3A130">
        <w:rPr>
          <w:b/>
          <w:i/>
          <w:sz w:val="28"/>
          <w:szCs w:val="28"/>
        </w:rPr>
        <w:t>Flutter, IoT</w:t>
      </w:r>
    </w:p>
    <w:p w14:paraId="5914187A" w14:textId="4A506A7C" w:rsidR="67B3F3FC" w:rsidRDefault="67B3F3FC" w:rsidP="00926355">
      <w:pPr>
        <w:spacing w:before="0" w:beforeAutospacing="1" w:after="120"/>
        <w:jc w:val="both"/>
      </w:pPr>
      <w:r w:rsidRPr="22B3A130">
        <w:t>Developed an IoT-based smart meter and mobile app to replace paper bills with real-time digital water usage tracking, improving accessibility and efficiency.</w:t>
      </w:r>
    </w:p>
    <w:p w14:paraId="2EA89271" w14:textId="3BD66500" w:rsidR="1C029047" w:rsidRDefault="1C029047" w:rsidP="00926355">
      <w:pPr>
        <w:pStyle w:val="Heading3"/>
        <w:spacing w:beforeAutospacing="1"/>
        <w:ind w:left="0"/>
        <w:jc w:val="both"/>
      </w:pPr>
      <w:r w:rsidRPr="22B3A130">
        <w:rPr>
          <w:b/>
          <w:sz w:val="28"/>
          <w:szCs w:val="28"/>
        </w:rPr>
        <w:t xml:space="preserve">Apartment Management System – </w:t>
      </w:r>
      <w:r w:rsidRPr="22B3A130">
        <w:rPr>
          <w:b/>
          <w:i/>
          <w:sz w:val="28"/>
          <w:szCs w:val="28"/>
        </w:rPr>
        <w:t>Figma, Java, Spring Boot</w:t>
      </w:r>
    </w:p>
    <w:p w14:paraId="3A7DCB7B" w14:textId="005411E8" w:rsidR="67B3F3FC" w:rsidRDefault="67B3F3FC" w:rsidP="00926355">
      <w:pPr>
        <w:spacing w:before="0" w:beforeAutospacing="1" w:after="120"/>
        <w:jc w:val="both"/>
      </w:pPr>
      <w:r w:rsidRPr="22B3A130">
        <w:t>Designed and built a full-stack platform connecting residents and builders for utility tracking, complaint management, and service requests, starting from high-fidelity Figma prototype to hosted Spring Boot deployment.</w:t>
      </w:r>
    </w:p>
    <w:p w14:paraId="43808CB9" w14:textId="6B6BB1AA" w:rsidR="1C029047" w:rsidRDefault="1C029047" w:rsidP="00926355">
      <w:pPr>
        <w:pStyle w:val="Heading3"/>
        <w:spacing w:beforeAutospacing="1"/>
        <w:ind w:left="0"/>
        <w:jc w:val="both"/>
      </w:pPr>
      <w:r w:rsidRPr="22B3A130">
        <w:rPr>
          <w:b/>
          <w:sz w:val="28"/>
          <w:szCs w:val="28"/>
        </w:rPr>
        <w:t xml:space="preserve">Hospital Management System – </w:t>
      </w:r>
      <w:r w:rsidRPr="22B3A130">
        <w:rPr>
          <w:b/>
          <w:i/>
          <w:sz w:val="28"/>
          <w:szCs w:val="28"/>
        </w:rPr>
        <w:t>Java, Spring Boot</w:t>
      </w:r>
    </w:p>
    <w:p w14:paraId="0379412E" w14:textId="7A930559" w:rsidR="67B3F3FC" w:rsidRDefault="67B3F3FC" w:rsidP="00926355">
      <w:pPr>
        <w:spacing w:before="0" w:beforeAutospacing="1" w:after="120"/>
        <w:jc w:val="both"/>
      </w:pPr>
      <w:r w:rsidRPr="22B3A130">
        <w:t>Implemented a full-stack healthcare platform to manage patients, doctors, pharmacists, and suppliers, with features like appointment scheduling and inventory tracking.</w:t>
      </w:r>
    </w:p>
    <w:p w14:paraId="5BC020FA" w14:textId="19736253" w:rsidR="1C029047" w:rsidRPr="006856C2" w:rsidRDefault="1C029047" w:rsidP="00926355">
      <w:pPr>
        <w:pStyle w:val="Heading3"/>
        <w:spacing w:beforeAutospacing="1"/>
        <w:ind w:left="0"/>
        <w:jc w:val="both"/>
      </w:pPr>
      <w:r w:rsidRPr="006856C2">
        <w:rPr>
          <w:b/>
          <w:sz w:val="28"/>
          <w:szCs w:val="28"/>
        </w:rPr>
        <w:lastRenderedPageBreak/>
        <w:t xml:space="preserve">Research on Intel’s Contribution to Neuromorphic Computing – </w:t>
      </w:r>
      <w:r w:rsidRPr="006856C2">
        <w:rPr>
          <w:b/>
          <w:i/>
          <w:sz w:val="28"/>
          <w:szCs w:val="28"/>
        </w:rPr>
        <w:t>Literature Review</w:t>
      </w:r>
    </w:p>
    <w:p w14:paraId="0ECB8A22" w14:textId="5FF1B803" w:rsidR="67B3F3FC" w:rsidRDefault="67B3F3FC" w:rsidP="00926355">
      <w:pPr>
        <w:spacing w:before="0" w:beforeAutospacing="1" w:after="120"/>
        <w:jc w:val="both"/>
      </w:pPr>
      <w:r w:rsidRPr="22B3A130">
        <w:t>Reviewed and analyzed IEEE papers on Intel’s neuromorphic efforts, focusing on hardware innovation and brain-inspired computing's potential impact on AI.</w:t>
      </w:r>
    </w:p>
    <w:p w14:paraId="6FD7B580" w14:textId="7BE500D7" w:rsidR="1C029047" w:rsidRDefault="1C029047" w:rsidP="00926355">
      <w:pPr>
        <w:pStyle w:val="Heading3"/>
        <w:spacing w:beforeAutospacing="1"/>
        <w:ind w:left="0"/>
        <w:jc w:val="both"/>
      </w:pPr>
      <w:r w:rsidRPr="22B3A130">
        <w:rPr>
          <w:b/>
          <w:sz w:val="28"/>
          <w:szCs w:val="28"/>
        </w:rPr>
        <w:t xml:space="preserve">Traffic Light System – </w:t>
      </w:r>
      <w:r w:rsidRPr="22B3A130">
        <w:rPr>
          <w:b/>
          <w:i/>
          <w:sz w:val="28"/>
          <w:szCs w:val="28"/>
        </w:rPr>
        <w:t>IC555 Timer, IoT</w:t>
      </w:r>
    </w:p>
    <w:p w14:paraId="35BF230E" w14:textId="59253E24" w:rsidR="67B3F3FC" w:rsidRDefault="67B3F3FC" w:rsidP="00926355">
      <w:pPr>
        <w:spacing w:before="0" w:beforeAutospacing="1" w:after="120"/>
        <w:jc w:val="both"/>
      </w:pPr>
      <w:r w:rsidRPr="22B3A130">
        <w:t>Built an embedded traffic light simulation using IC555 timers to control signal transitions, demonstrating timing control and basic IoT hardware integration.</w:t>
      </w:r>
    </w:p>
    <w:p w14:paraId="35C117BE" w14:textId="37DD6F5E" w:rsidR="1C029047" w:rsidRDefault="1C029047" w:rsidP="00926355">
      <w:pPr>
        <w:pStyle w:val="Heading3"/>
        <w:spacing w:beforeAutospacing="1"/>
        <w:ind w:left="0"/>
        <w:jc w:val="both"/>
      </w:pPr>
      <w:r w:rsidRPr="22B3A130">
        <w:rPr>
          <w:b/>
          <w:sz w:val="28"/>
          <w:szCs w:val="28"/>
        </w:rPr>
        <w:t xml:space="preserve">Tic Tac Toe Game – </w:t>
      </w:r>
      <w:r w:rsidRPr="22B3A130">
        <w:rPr>
          <w:b/>
          <w:i/>
          <w:sz w:val="28"/>
          <w:szCs w:val="28"/>
        </w:rPr>
        <w:t>C</w:t>
      </w:r>
    </w:p>
    <w:p w14:paraId="7FCC218E" w14:textId="1398FF02" w:rsidR="67B3F3FC" w:rsidRDefault="67B3F3FC" w:rsidP="00926355">
      <w:pPr>
        <w:spacing w:before="0" w:beforeAutospacing="1" w:after="120"/>
        <w:jc w:val="both"/>
      </w:pPr>
      <w:r w:rsidRPr="22B3A130">
        <w:t>Developed a two-player command-line Tic Tac Toe game in C with turn-based logic and win/draw detection, reinforcing core programming concepts.</w:t>
      </w:r>
    </w:p>
    <w:p w14:paraId="5CB49541" w14:textId="3C388A1A" w:rsidR="00D10A96" w:rsidRPr="00152516" w:rsidRDefault="00D10A96" w:rsidP="00926355">
      <w:pPr>
        <w:pStyle w:val="Line"/>
        <w:spacing w:beforeAutospacing="1" w:after="120"/>
        <w:jc w:val="both"/>
        <w:rPr>
          <w:rFonts w:ascii="Arial" w:hAnsi="Arial" w:cs="Arial"/>
        </w:rPr>
      </w:pPr>
    </w:p>
    <w:p w14:paraId="413472EC" w14:textId="69EAA09F" w:rsidR="00D10A96" w:rsidRPr="00152516" w:rsidRDefault="00000000" w:rsidP="00926355">
      <w:pPr>
        <w:pStyle w:val="Heading1"/>
        <w:jc w:val="both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728805515"/>
          <w:placeholder>
            <w:docPart w:val="D6A337B076DE4B4EB7FD024F1A56E6B1"/>
          </w:placeholder>
          <w:temporary/>
          <w:showingPlcHdr/>
          <w15:appearance w15:val="hidden"/>
        </w:sdtPr>
        <w:sdtContent>
          <w:r w:rsidR="00D10A96" w:rsidRPr="00152516">
            <w:rPr>
              <w:rFonts w:ascii="Arial" w:hAnsi="Arial" w:cs="Arial"/>
              <w:b/>
            </w:rPr>
            <w:t>Education</w:t>
          </w:r>
        </w:sdtContent>
      </w:sdt>
    </w:p>
    <w:p w14:paraId="1429A77F" w14:textId="1CAF0EBB" w:rsidR="00D10A96" w:rsidRPr="00B23A15" w:rsidRDefault="00D10A96" w:rsidP="00926355">
      <w:pPr>
        <w:pStyle w:val="Line"/>
        <w:jc w:val="both"/>
        <w:rPr>
          <w:rFonts w:ascii="Arial" w:hAnsi="Arial" w:cs="Arial"/>
        </w:rPr>
      </w:pPr>
    </w:p>
    <w:p w14:paraId="1D0B6BDC" w14:textId="2E94D735" w:rsidR="00D10A96" w:rsidRPr="00B23A15" w:rsidRDefault="00000000" w:rsidP="00926355">
      <w:pPr>
        <w:pStyle w:val="Heading2"/>
        <w:jc w:val="both"/>
        <w:rPr>
          <w:rFonts w:ascii="Arial" w:hAnsi="Arial" w:cs="Arial"/>
        </w:rPr>
      </w:pPr>
      <w:r w:rsidRPr="00B23A15">
        <w:rPr>
          <w:rFonts w:ascii="Arial" w:hAnsi="Arial" w:cs="Arial"/>
        </w:rPr>
        <w:t>BSc</w:t>
      </w:r>
      <w:r w:rsidR="1FF74529" w:rsidRPr="00B23A15">
        <w:rPr>
          <w:rFonts w:ascii="Arial" w:hAnsi="Arial" w:cs="Arial"/>
        </w:rPr>
        <w:t>. (</w:t>
      </w:r>
      <w:r w:rsidR="6C48B254" w:rsidRPr="00B23A15">
        <w:rPr>
          <w:rFonts w:ascii="Arial" w:hAnsi="Arial" w:cs="Arial"/>
        </w:rPr>
        <w:t>Hons) in Computer Science</w:t>
      </w:r>
    </w:p>
    <w:p w14:paraId="7497CD0E" w14:textId="68FE39DB" w:rsidR="6C48B254" w:rsidRPr="00B23A15" w:rsidRDefault="6C48B254" w:rsidP="00926355">
      <w:pPr>
        <w:pStyle w:val="Heading3"/>
        <w:ind w:left="0"/>
        <w:jc w:val="both"/>
        <w:rPr>
          <w:rFonts w:ascii="Arial" w:hAnsi="Arial" w:cs="Arial"/>
        </w:rPr>
      </w:pPr>
      <w:r w:rsidRPr="00B23A15">
        <w:rPr>
          <w:rFonts w:ascii="Arial" w:hAnsi="Arial" w:cs="Arial"/>
        </w:rPr>
        <w:t>Sri Lanka Institute of Information Technology</w:t>
      </w:r>
    </w:p>
    <w:p w14:paraId="55EDFB7D" w14:textId="34EAD68B" w:rsidR="00D10A96" w:rsidRPr="00B23A15" w:rsidRDefault="660C8E2D" w:rsidP="00926355">
      <w:pPr>
        <w:pStyle w:val="NormalIndent"/>
        <w:ind w:left="0"/>
        <w:jc w:val="both"/>
        <w:rPr>
          <w:rStyle w:val="Heading2Char"/>
          <w:rFonts w:ascii="Arial" w:eastAsiaTheme="minorEastAsia" w:hAnsi="Arial" w:cs="Arial"/>
          <w:b w:val="0"/>
          <w:color w:val="262626" w:themeColor="text1" w:themeTint="D9"/>
        </w:rPr>
      </w:pPr>
      <w:r w:rsidRPr="00B23A15">
        <w:rPr>
          <w:rFonts w:ascii="Arial" w:hAnsi="Arial" w:cs="Arial"/>
        </w:rPr>
        <w:t xml:space="preserve">I study core subjects such as data structures, algorithms, software engineering, and operating systems. I actively engage in practical labs, projects, and </w:t>
      </w:r>
      <w:proofErr w:type="spellStart"/>
      <w:r w:rsidRPr="00B23A15">
        <w:rPr>
          <w:rFonts w:ascii="Arial" w:hAnsi="Arial" w:cs="Arial"/>
        </w:rPr>
        <w:t>hackerrank</w:t>
      </w:r>
      <w:proofErr w:type="spellEnd"/>
      <w:r w:rsidRPr="00B23A15">
        <w:rPr>
          <w:rFonts w:ascii="Arial" w:hAnsi="Arial" w:cs="Arial"/>
        </w:rPr>
        <w:t xml:space="preserve"> exercises to strengthen my problem-solving and coding skills</w:t>
      </w:r>
      <w:r w:rsidR="7DA16679" w:rsidRPr="00B23A15">
        <w:rPr>
          <w:rFonts w:ascii="Arial" w:hAnsi="Arial" w:cs="Arial"/>
        </w:rPr>
        <w:t xml:space="preserve">. </w:t>
      </w:r>
      <w:r w:rsidRPr="00B23A15">
        <w:rPr>
          <w:rFonts w:ascii="Arial" w:hAnsi="Arial" w:cs="Arial"/>
        </w:rPr>
        <w:t>Beyond academics, I participate in tech communities and events to broaden my knowledge and apply what I learn to real-world solutions</w:t>
      </w:r>
      <w:r w:rsidR="73D3983B" w:rsidRPr="00B23A15">
        <w:rPr>
          <w:rFonts w:ascii="Arial" w:hAnsi="Arial" w:cs="Arial"/>
        </w:rPr>
        <w:t>.</w:t>
      </w:r>
    </w:p>
    <w:p w14:paraId="5093C4D0" w14:textId="39932471" w:rsidR="4CDAC2CA" w:rsidRPr="00B23A15" w:rsidRDefault="4CDAC2CA" w:rsidP="00926355">
      <w:pPr>
        <w:pStyle w:val="NormalIndent"/>
        <w:ind w:left="2160"/>
        <w:jc w:val="both"/>
        <w:rPr>
          <w:rFonts w:ascii="Arial" w:hAnsi="Arial" w:cs="Arial"/>
        </w:rPr>
      </w:pPr>
    </w:p>
    <w:p w14:paraId="644F621F" w14:textId="6D629A67" w:rsidR="49B40A78" w:rsidRPr="00B23A15" w:rsidRDefault="00000000" w:rsidP="00926355">
      <w:pPr>
        <w:pStyle w:val="Heading2"/>
        <w:jc w:val="both"/>
        <w:rPr>
          <w:rStyle w:val="NotBold"/>
          <w:rFonts w:ascii="Arial" w:hAnsi="Arial" w:cs="Arial"/>
          <w:b/>
          <w:bCs/>
        </w:rPr>
      </w:pPr>
      <w:sdt>
        <w:sdtPr>
          <w:rPr>
            <w:rStyle w:val="NotBold"/>
            <w:rFonts w:ascii="Arial" w:hAnsi="Arial" w:cs="Arial"/>
            <w:b/>
            <w:bCs/>
          </w:rPr>
          <w:id w:val="2004554458"/>
          <w:placeholder>
            <w:docPart w:val="B28CD6406F954841B93AC2C913CE2381"/>
          </w:placeholder>
          <w:temporary/>
          <w15:appearance w15:val="hidden"/>
        </w:sdtPr>
        <w:sdtContent>
          <w:r w:rsidR="49B40A78" w:rsidRPr="00B23A15">
            <w:rPr>
              <w:rStyle w:val="NotBold"/>
              <w:rFonts w:ascii="Arial" w:hAnsi="Arial" w:cs="Arial"/>
              <w:b/>
              <w:bCs/>
            </w:rPr>
            <w:t>Primary and secondary education</w:t>
          </w:r>
        </w:sdtContent>
      </w:sdt>
    </w:p>
    <w:p w14:paraId="33F8338C" w14:textId="22BCFFD6" w:rsidR="49B40A78" w:rsidRPr="00B23A15" w:rsidRDefault="49B40A78" w:rsidP="00926355">
      <w:pPr>
        <w:pStyle w:val="Heading3"/>
        <w:ind w:left="0"/>
        <w:jc w:val="both"/>
        <w:rPr>
          <w:rFonts w:ascii="Arial" w:hAnsi="Arial" w:cs="Arial"/>
        </w:rPr>
      </w:pPr>
      <w:r w:rsidRPr="00B23A15">
        <w:rPr>
          <w:rFonts w:ascii="Arial" w:hAnsi="Arial" w:cs="Arial"/>
        </w:rPr>
        <w:t xml:space="preserve">Wesley </w:t>
      </w:r>
      <w:proofErr w:type="gramStart"/>
      <w:r w:rsidRPr="00B23A15">
        <w:rPr>
          <w:rFonts w:ascii="Arial" w:hAnsi="Arial" w:cs="Arial"/>
        </w:rPr>
        <w:t>college</w:t>
      </w:r>
      <w:proofErr w:type="gramEnd"/>
      <w:r w:rsidR="7B6BC31F" w:rsidRPr="00B23A15">
        <w:rPr>
          <w:rFonts w:ascii="Arial" w:hAnsi="Arial" w:cs="Arial"/>
        </w:rPr>
        <w:t xml:space="preserve"> Colombo</w:t>
      </w:r>
    </w:p>
    <w:p w14:paraId="5D672B66" w14:textId="4AA53E2E" w:rsidR="7B6BC31F" w:rsidRPr="00B23A15" w:rsidRDefault="7B6BC31F" w:rsidP="00926355">
      <w:pPr>
        <w:jc w:val="both"/>
        <w:rPr>
          <w:rFonts w:ascii="Arial" w:hAnsi="Arial" w:cs="Arial"/>
        </w:rPr>
      </w:pPr>
      <w:r w:rsidRPr="00B23A15">
        <w:rPr>
          <w:rFonts w:ascii="Arial" w:hAnsi="Arial" w:cs="Arial"/>
        </w:rPr>
        <w:t xml:space="preserve">I completed my Ordinary Level and Advanced Level examinations at Wesley </w:t>
      </w:r>
      <w:proofErr w:type="gramStart"/>
      <w:r w:rsidRPr="00B23A15">
        <w:rPr>
          <w:rFonts w:ascii="Arial" w:hAnsi="Arial" w:cs="Arial"/>
        </w:rPr>
        <w:t>college</w:t>
      </w:r>
      <w:proofErr w:type="gramEnd"/>
      <w:r w:rsidRPr="00B23A15">
        <w:rPr>
          <w:rFonts w:ascii="Arial" w:hAnsi="Arial" w:cs="Arial"/>
        </w:rPr>
        <w:t xml:space="preserve"> Colombo, where I actively participated in extracurricular activities. I was a member of the school cricket team, which helped me develop teamwork, discipline, and leadership skills. Additionally, I volunteered with the </w:t>
      </w:r>
      <w:proofErr w:type="spellStart"/>
      <w:r w:rsidRPr="00B23A15">
        <w:rPr>
          <w:rFonts w:ascii="Arial" w:hAnsi="Arial" w:cs="Arial"/>
        </w:rPr>
        <w:t>Majilis</w:t>
      </w:r>
      <w:proofErr w:type="spellEnd"/>
      <w:r w:rsidRPr="00B23A15">
        <w:rPr>
          <w:rFonts w:ascii="Arial" w:hAnsi="Arial" w:cs="Arial"/>
        </w:rPr>
        <w:t xml:space="preserve"> Society, contributing to organi</w:t>
      </w:r>
      <w:r w:rsidR="008340EA">
        <w:rPr>
          <w:rFonts w:ascii="Arial" w:hAnsi="Arial" w:cs="Arial"/>
        </w:rPr>
        <w:t>z</w:t>
      </w:r>
      <w:r w:rsidRPr="00B23A15">
        <w:rPr>
          <w:rFonts w:ascii="Arial" w:hAnsi="Arial" w:cs="Arial"/>
        </w:rPr>
        <w:t xml:space="preserve">ing events and supporting community initiatives, enhancing my communication and </w:t>
      </w:r>
      <w:r w:rsidR="008340EA" w:rsidRPr="00B23A15">
        <w:rPr>
          <w:rFonts w:ascii="Arial" w:hAnsi="Arial" w:cs="Arial"/>
        </w:rPr>
        <w:t>organizational</w:t>
      </w:r>
      <w:r w:rsidRPr="00B23A15">
        <w:rPr>
          <w:rFonts w:ascii="Arial" w:hAnsi="Arial" w:cs="Arial"/>
        </w:rPr>
        <w:t xml:space="preserve"> abilities.</w:t>
      </w:r>
    </w:p>
    <w:p w14:paraId="3A9FB872" w14:textId="76B0BF1D" w:rsidR="4CDAC2CA" w:rsidRPr="00B23A15" w:rsidRDefault="4CDAC2CA" w:rsidP="00926355">
      <w:pPr>
        <w:pStyle w:val="NormalIndent"/>
        <w:ind w:left="2160"/>
        <w:jc w:val="both"/>
        <w:rPr>
          <w:rFonts w:ascii="Arial" w:hAnsi="Arial" w:cs="Arial"/>
        </w:rPr>
      </w:pPr>
    </w:p>
    <w:p w14:paraId="170723B5" w14:textId="4FF6295F" w:rsidR="00D10A96" w:rsidRPr="00152516" w:rsidRDefault="00D10A96" w:rsidP="00926355">
      <w:pPr>
        <w:pStyle w:val="Heading1"/>
        <w:jc w:val="both"/>
        <w:rPr>
          <w:rStyle w:val="Heading1Char"/>
          <w:rFonts w:ascii="Arial" w:hAnsi="Arial" w:cs="Arial"/>
          <w:b/>
          <w:bCs/>
          <w:caps/>
        </w:rPr>
      </w:pPr>
      <w:r w:rsidRPr="00152516">
        <w:rPr>
          <w:rStyle w:val="Heading1Char"/>
          <w:rFonts w:ascii="Arial" w:hAnsi="Arial" w:cs="Arial"/>
          <w:b/>
          <w:bCs/>
          <w:caps/>
        </w:rPr>
        <w:t>C</w:t>
      </w:r>
      <w:r w:rsidR="1AE72F90" w:rsidRPr="00152516">
        <w:rPr>
          <w:rStyle w:val="Heading1Char"/>
          <w:rFonts w:ascii="Arial" w:hAnsi="Arial" w:cs="Arial"/>
          <w:b/>
          <w:bCs/>
          <w:caps/>
        </w:rPr>
        <w:t>ertifications</w:t>
      </w:r>
    </w:p>
    <w:p w14:paraId="39D928FB" w14:textId="4C0B2F63" w:rsidR="42408253" w:rsidRPr="00B23A15" w:rsidRDefault="42408253" w:rsidP="00926355">
      <w:pPr>
        <w:pStyle w:val="Line"/>
        <w:jc w:val="both"/>
        <w:rPr>
          <w:rFonts w:ascii="Arial" w:hAnsi="Arial" w:cs="Arial"/>
        </w:rPr>
      </w:pPr>
    </w:p>
    <w:p w14:paraId="38FD19AE" w14:textId="57AF197F" w:rsidR="42408253" w:rsidRPr="00B23A15" w:rsidRDefault="42408253" w:rsidP="00926355">
      <w:pPr>
        <w:pStyle w:val="Line"/>
        <w:jc w:val="both"/>
        <w:rPr>
          <w:rFonts w:ascii="Arial" w:hAnsi="Arial" w:cs="Arial"/>
        </w:rPr>
      </w:pPr>
    </w:p>
    <w:p w14:paraId="07F18BCF" w14:textId="066E8FFA" w:rsidR="00D10A96" w:rsidRPr="00B23A15" w:rsidRDefault="00D10A96" w:rsidP="00926355">
      <w:pPr>
        <w:pStyle w:val="Line"/>
        <w:jc w:val="both"/>
        <w:rPr>
          <w:rFonts w:ascii="Arial" w:hAnsi="Arial" w:cs="Arial"/>
        </w:rPr>
      </w:pPr>
    </w:p>
    <w:p w14:paraId="6FA3A1F4" w14:textId="547A07B3" w:rsidR="1BAFCCBB" w:rsidRPr="00B23A15" w:rsidRDefault="53C25504" w:rsidP="00926355">
      <w:pPr>
        <w:jc w:val="both"/>
        <w:rPr>
          <w:rFonts w:ascii="Arial" w:hAnsi="Arial" w:cs="Arial"/>
        </w:rPr>
      </w:pPr>
      <w:r w:rsidRPr="008340EA">
        <w:rPr>
          <w:rFonts w:ascii="Arial" w:hAnsi="Arial" w:cs="Arial"/>
          <w:b/>
          <w:bCs/>
        </w:rPr>
        <w:t>Introduction to Agile Development and</w:t>
      </w:r>
      <w:r w:rsidRPr="00B23A15">
        <w:rPr>
          <w:rFonts w:ascii="Arial" w:hAnsi="Arial" w:cs="Arial"/>
        </w:rPr>
        <w:t xml:space="preserve"> Scrum - </w:t>
      </w:r>
      <w:r w:rsidR="07F1C2A9" w:rsidRPr="00B23A15">
        <w:rPr>
          <w:rFonts w:ascii="Arial" w:hAnsi="Arial" w:cs="Arial"/>
        </w:rPr>
        <w:t xml:space="preserve">Adopt the 5 practices of Agile, a subset of DevOps: small batches, minimum viable product, pair programming, behavior- and test-driven development. Write good user stories, estimate and assign story </w:t>
      </w:r>
      <w:r w:rsidR="59C36A45" w:rsidRPr="00B23A15">
        <w:rPr>
          <w:rFonts w:ascii="Arial" w:hAnsi="Arial" w:cs="Arial"/>
        </w:rPr>
        <w:t>points,</w:t>
      </w:r>
      <w:r w:rsidR="07F1C2A9" w:rsidRPr="00B23A15">
        <w:rPr>
          <w:rFonts w:ascii="Arial" w:hAnsi="Arial" w:cs="Arial"/>
        </w:rPr>
        <w:t xml:space="preserve"> and track stories using a kanban board.  Incorporate Scrum artifacts, events, and benefits.</w:t>
      </w:r>
      <w:r w:rsidR="678439A6" w:rsidRPr="00B23A15">
        <w:rPr>
          <w:rFonts w:ascii="Arial" w:hAnsi="Arial" w:cs="Arial"/>
        </w:rPr>
        <w:t xml:space="preserve"> </w:t>
      </w:r>
      <w:r w:rsidR="07F1C2A9" w:rsidRPr="00B23A15">
        <w:rPr>
          <w:rFonts w:ascii="Arial" w:hAnsi="Arial" w:cs="Arial"/>
        </w:rPr>
        <w:t>Create and refine a product backlog using the sprint planning process. Produce potentially shippable product increments with every iteration.</w:t>
      </w:r>
      <w:r w:rsidR="42AAA15A" w:rsidRPr="00B23A15">
        <w:rPr>
          <w:rFonts w:ascii="Arial" w:hAnsi="Arial" w:cs="Arial"/>
        </w:rPr>
        <w:t xml:space="preserve"> </w:t>
      </w:r>
      <w:r w:rsidR="07F1C2A9" w:rsidRPr="00B23A15">
        <w:rPr>
          <w:rFonts w:ascii="Arial" w:hAnsi="Arial" w:cs="Arial"/>
        </w:rPr>
        <w:t>Create burndown charts to forecast the ability to meet a sprint goal. Use metrics to enhance performance, productivity, and client satisfaction.</w:t>
      </w:r>
    </w:p>
    <w:p w14:paraId="78F9BEA8" w14:textId="725A487B" w:rsidR="00D10A96" w:rsidRPr="00B23A15" w:rsidRDefault="3AED04C8" w:rsidP="00926355">
      <w:pPr>
        <w:jc w:val="both"/>
        <w:rPr>
          <w:rFonts w:ascii="Arial" w:hAnsi="Arial" w:cs="Arial"/>
        </w:rPr>
      </w:pPr>
      <w:r w:rsidRPr="008340EA">
        <w:rPr>
          <w:rFonts w:ascii="Arial" w:hAnsi="Arial" w:cs="Arial"/>
          <w:b/>
          <w:bCs/>
        </w:rPr>
        <w:t>Python programming</w:t>
      </w:r>
      <w:r w:rsidRPr="00B23A15">
        <w:rPr>
          <w:rFonts w:ascii="Arial" w:hAnsi="Arial" w:cs="Arial"/>
        </w:rPr>
        <w:t xml:space="preserve"> </w:t>
      </w:r>
      <w:proofErr w:type="gramStart"/>
      <w:r w:rsidRPr="00B23A15">
        <w:rPr>
          <w:rFonts w:ascii="Arial" w:hAnsi="Arial" w:cs="Arial"/>
        </w:rPr>
        <w:t xml:space="preserve">- </w:t>
      </w:r>
      <w:r w:rsidR="3B1577C6" w:rsidRPr="00B23A15">
        <w:rPr>
          <w:rFonts w:ascii="Arial" w:hAnsi="Arial" w:cs="Arial"/>
        </w:rPr>
        <w:t xml:space="preserve"> </w:t>
      </w:r>
      <w:r w:rsidR="5C52E112" w:rsidRPr="00B23A15">
        <w:rPr>
          <w:rFonts w:ascii="Arial" w:eastAsia="Calibri" w:hAnsi="Arial" w:cs="Arial"/>
        </w:rPr>
        <w:t>Basic</w:t>
      </w:r>
      <w:proofErr w:type="gramEnd"/>
      <w:r w:rsidR="5C52E112" w:rsidRPr="00B23A15">
        <w:rPr>
          <w:rFonts w:ascii="Arial" w:eastAsia="Calibri" w:hAnsi="Arial" w:cs="Arial"/>
        </w:rPr>
        <w:t xml:space="preserve"> knowledge of Python, with experience in writing simple scripts for problem-solving and algorithm implementation. Familiar with fundamental concepts and eager to expand skills towards practical projects and AI applications.</w:t>
      </w:r>
    </w:p>
    <w:p w14:paraId="75C96CD6" w14:textId="21F2A717" w:rsidR="42408253" w:rsidRPr="00B23A15" w:rsidRDefault="42408253" w:rsidP="00926355">
      <w:pPr>
        <w:jc w:val="both"/>
        <w:rPr>
          <w:rFonts w:ascii="Arial" w:hAnsi="Arial" w:cs="Arial"/>
        </w:rPr>
      </w:pPr>
    </w:p>
    <w:p w14:paraId="221AAEDD" w14:textId="4B237ED7" w:rsidR="3C1E3E7B" w:rsidRPr="00761FD9" w:rsidRDefault="3C1E3E7B" w:rsidP="00926355">
      <w:pPr>
        <w:pStyle w:val="Heading1"/>
        <w:jc w:val="both"/>
        <w:rPr>
          <w:rFonts w:ascii="Arial" w:hAnsi="Arial" w:cs="Arial"/>
          <w:b/>
          <w:bCs/>
        </w:rPr>
      </w:pPr>
      <w:r w:rsidRPr="00761FD9">
        <w:rPr>
          <w:rFonts w:ascii="Arial" w:hAnsi="Arial" w:cs="Arial"/>
          <w:b/>
          <w:bCs/>
        </w:rPr>
        <w:t>Volunteering</w:t>
      </w:r>
    </w:p>
    <w:p w14:paraId="7E868E91" w14:textId="25CD2F33" w:rsidR="3C1E3E7B" w:rsidRPr="00B23A15" w:rsidRDefault="3C1E3E7B" w:rsidP="00926355">
      <w:pPr>
        <w:jc w:val="both"/>
        <w:rPr>
          <w:rFonts w:ascii="Arial" w:hAnsi="Arial" w:cs="Arial"/>
        </w:rPr>
      </w:pPr>
      <w:r w:rsidRPr="00B23A15">
        <w:rPr>
          <w:rFonts w:ascii="Arial" w:hAnsi="Arial" w:cs="Arial"/>
        </w:rPr>
        <w:t xml:space="preserve">SLIIT FOSS </w:t>
      </w:r>
    </w:p>
    <w:p w14:paraId="41A6D363" w14:textId="15791515" w:rsidR="6EF2B077" w:rsidRPr="00B23A15" w:rsidRDefault="6EF2B077" w:rsidP="00926355">
      <w:pPr>
        <w:jc w:val="both"/>
        <w:rPr>
          <w:rFonts w:ascii="Arial" w:hAnsi="Arial" w:cs="Arial"/>
        </w:rPr>
      </w:pPr>
      <w:r w:rsidRPr="00B23A15">
        <w:rPr>
          <w:rFonts w:ascii="Arial" w:hAnsi="Arial" w:cs="Arial"/>
        </w:rPr>
        <w:t>Quantum computing society of SLIIT</w:t>
      </w:r>
    </w:p>
    <w:p w14:paraId="52AE53D4" w14:textId="238A3B12" w:rsidR="00D10A96" w:rsidRPr="00B23A15" w:rsidRDefault="00D10A96" w:rsidP="00F02E6B">
      <w:pPr>
        <w:rPr>
          <w:rFonts w:ascii="Arial" w:eastAsia="Georgia (Headings)" w:hAnsi="Arial" w:cs="Arial"/>
        </w:rPr>
      </w:pPr>
    </w:p>
    <w:sectPr w:rsidR="00D10A96" w:rsidRPr="00B23A15" w:rsidSect="00D10A96">
      <w:pgSz w:w="12240" w:h="15840"/>
      <w:pgMar w:top="720" w:right="720" w:bottom="720" w:left="72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06F4B" w14:textId="77777777" w:rsidR="00AA6209" w:rsidRDefault="00AA6209">
      <w:r>
        <w:separator/>
      </w:r>
    </w:p>
  </w:endnote>
  <w:endnote w:type="continuationSeparator" w:id="0">
    <w:p w14:paraId="4BCA18F0" w14:textId="77777777" w:rsidR="00AA6209" w:rsidRDefault="00AA6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(Headings)">
    <w:altName w:val="Georg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ED0B7" w14:textId="77777777" w:rsidR="00AA6209" w:rsidRDefault="00AA6209">
      <w:r>
        <w:separator/>
      </w:r>
    </w:p>
  </w:footnote>
  <w:footnote w:type="continuationSeparator" w:id="0">
    <w:p w14:paraId="6A860B2D" w14:textId="77777777" w:rsidR="00AA6209" w:rsidRDefault="00AA6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8DDBA1"/>
    <w:multiLevelType w:val="hybridMultilevel"/>
    <w:tmpl w:val="FFFFFFFF"/>
    <w:lvl w:ilvl="0" w:tplc="72826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4F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6A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88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0F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0F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4EB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C4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2E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73CCB"/>
    <w:multiLevelType w:val="hybridMultilevel"/>
    <w:tmpl w:val="FFFFFFFF"/>
    <w:lvl w:ilvl="0" w:tplc="0A4C8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A6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805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EE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6A5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C6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483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E3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88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3D553"/>
    <w:multiLevelType w:val="hybridMultilevel"/>
    <w:tmpl w:val="FFFFFFFF"/>
    <w:lvl w:ilvl="0" w:tplc="8B26A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85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28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34A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C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AF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8C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23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DAB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0CA67"/>
    <w:multiLevelType w:val="hybridMultilevel"/>
    <w:tmpl w:val="FFFFFFFF"/>
    <w:lvl w:ilvl="0" w:tplc="51DA9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86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986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23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A1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4E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AE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40D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8E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1B13F4"/>
    <w:multiLevelType w:val="hybridMultilevel"/>
    <w:tmpl w:val="FFFFFFFF"/>
    <w:lvl w:ilvl="0" w:tplc="C2F60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88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C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A4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E4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27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8C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45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8A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4A4B636"/>
    <w:multiLevelType w:val="hybridMultilevel"/>
    <w:tmpl w:val="FFFFFFFF"/>
    <w:lvl w:ilvl="0" w:tplc="B5E6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20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EC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0E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ED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0A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AF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85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125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E52FB"/>
    <w:multiLevelType w:val="hybridMultilevel"/>
    <w:tmpl w:val="FFFFFFFF"/>
    <w:lvl w:ilvl="0" w:tplc="C77EC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6AB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A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E2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E5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A6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E1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07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40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006C9B8"/>
    <w:multiLevelType w:val="hybridMultilevel"/>
    <w:tmpl w:val="FFFFFFFF"/>
    <w:lvl w:ilvl="0" w:tplc="6FE64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C6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6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0AB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27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82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EE3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0EA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4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BB14B"/>
    <w:multiLevelType w:val="hybridMultilevel"/>
    <w:tmpl w:val="FFFFFFFF"/>
    <w:lvl w:ilvl="0" w:tplc="179E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0D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44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2B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8F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4C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AA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82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644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4"/>
  </w:num>
  <w:num w:numId="12" w16cid:durableId="973682587">
    <w:abstractNumId w:val="16"/>
  </w:num>
  <w:num w:numId="13" w16cid:durableId="290981187">
    <w:abstractNumId w:val="19"/>
  </w:num>
  <w:num w:numId="14" w16cid:durableId="355471863">
    <w:abstractNumId w:val="17"/>
  </w:num>
  <w:num w:numId="15" w16cid:durableId="1345399572">
    <w:abstractNumId w:val="15"/>
  </w:num>
  <w:num w:numId="16" w16cid:durableId="1613366353">
    <w:abstractNumId w:val="18"/>
  </w:num>
  <w:num w:numId="17" w16cid:durableId="1364751900">
    <w:abstractNumId w:val="11"/>
  </w:num>
  <w:num w:numId="18" w16cid:durableId="110787974">
    <w:abstractNumId w:val="12"/>
  </w:num>
  <w:num w:numId="19" w16cid:durableId="1228568830">
    <w:abstractNumId w:val="10"/>
  </w:num>
  <w:num w:numId="20" w16cid:durableId="1174148774">
    <w:abstractNumId w:val="21"/>
  </w:num>
  <w:num w:numId="21" w16cid:durableId="1550074128">
    <w:abstractNumId w:val="20"/>
  </w:num>
  <w:num w:numId="22" w16cid:durableId="14534798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97"/>
    <w:rsid w:val="00011FF8"/>
    <w:rsid w:val="00016A20"/>
    <w:rsid w:val="00021847"/>
    <w:rsid w:val="000234D1"/>
    <w:rsid w:val="0003406D"/>
    <w:rsid w:val="000351F3"/>
    <w:rsid w:val="00035433"/>
    <w:rsid w:val="00035530"/>
    <w:rsid w:val="0004132B"/>
    <w:rsid w:val="000425C6"/>
    <w:rsid w:val="00044D31"/>
    <w:rsid w:val="000520BB"/>
    <w:rsid w:val="00063934"/>
    <w:rsid w:val="0007121D"/>
    <w:rsid w:val="00074316"/>
    <w:rsid w:val="00077115"/>
    <w:rsid w:val="000773EA"/>
    <w:rsid w:val="000834CB"/>
    <w:rsid w:val="000910BC"/>
    <w:rsid w:val="000A73BD"/>
    <w:rsid w:val="000A78C2"/>
    <w:rsid w:val="000B037E"/>
    <w:rsid w:val="000B482F"/>
    <w:rsid w:val="000B5969"/>
    <w:rsid w:val="000C1BBF"/>
    <w:rsid w:val="000C2088"/>
    <w:rsid w:val="000C2A0A"/>
    <w:rsid w:val="000C5155"/>
    <w:rsid w:val="000C519F"/>
    <w:rsid w:val="000C6687"/>
    <w:rsid w:val="000D1B89"/>
    <w:rsid w:val="000D3B0A"/>
    <w:rsid w:val="000D429B"/>
    <w:rsid w:val="000D4364"/>
    <w:rsid w:val="000D48C6"/>
    <w:rsid w:val="000D4EE6"/>
    <w:rsid w:val="000D5882"/>
    <w:rsid w:val="000D5E35"/>
    <w:rsid w:val="000D7E25"/>
    <w:rsid w:val="000E23B9"/>
    <w:rsid w:val="000E5171"/>
    <w:rsid w:val="000E6AA4"/>
    <w:rsid w:val="000F1DC7"/>
    <w:rsid w:val="000F3CF6"/>
    <w:rsid w:val="00100173"/>
    <w:rsid w:val="00114FCE"/>
    <w:rsid w:val="00122AA7"/>
    <w:rsid w:val="00122F89"/>
    <w:rsid w:val="001278F0"/>
    <w:rsid w:val="00136F34"/>
    <w:rsid w:val="0014055F"/>
    <w:rsid w:val="00141160"/>
    <w:rsid w:val="00150939"/>
    <w:rsid w:val="00151155"/>
    <w:rsid w:val="00152516"/>
    <w:rsid w:val="00153A16"/>
    <w:rsid w:val="00161E5C"/>
    <w:rsid w:val="001752A2"/>
    <w:rsid w:val="00175C40"/>
    <w:rsid w:val="001764A6"/>
    <w:rsid w:val="00192E2F"/>
    <w:rsid w:val="00193FA0"/>
    <w:rsid w:val="00194CCA"/>
    <w:rsid w:val="001A1190"/>
    <w:rsid w:val="001A4F3E"/>
    <w:rsid w:val="001A566F"/>
    <w:rsid w:val="001C0A86"/>
    <w:rsid w:val="001C1671"/>
    <w:rsid w:val="001C6A1A"/>
    <w:rsid w:val="001D7584"/>
    <w:rsid w:val="001E003D"/>
    <w:rsid w:val="001E04EE"/>
    <w:rsid w:val="001F1ADE"/>
    <w:rsid w:val="001F2A92"/>
    <w:rsid w:val="001F4A24"/>
    <w:rsid w:val="001F75DB"/>
    <w:rsid w:val="0020288A"/>
    <w:rsid w:val="0020643A"/>
    <w:rsid w:val="00206DAD"/>
    <w:rsid w:val="002117CE"/>
    <w:rsid w:val="00214E97"/>
    <w:rsid w:val="002256D0"/>
    <w:rsid w:val="00232190"/>
    <w:rsid w:val="00235785"/>
    <w:rsid w:val="00235886"/>
    <w:rsid w:val="00242634"/>
    <w:rsid w:val="002474A1"/>
    <w:rsid w:val="00254EBD"/>
    <w:rsid w:val="00257EA1"/>
    <w:rsid w:val="002608F5"/>
    <w:rsid w:val="00264BB8"/>
    <w:rsid w:val="00270788"/>
    <w:rsid w:val="00274B2B"/>
    <w:rsid w:val="00277244"/>
    <w:rsid w:val="00277A50"/>
    <w:rsid w:val="00283C8C"/>
    <w:rsid w:val="0028502B"/>
    <w:rsid w:val="00286914"/>
    <w:rsid w:val="0029535A"/>
    <w:rsid w:val="002A0482"/>
    <w:rsid w:val="002A18CB"/>
    <w:rsid w:val="002A2660"/>
    <w:rsid w:val="002A3383"/>
    <w:rsid w:val="002B0349"/>
    <w:rsid w:val="002B5095"/>
    <w:rsid w:val="002C20E9"/>
    <w:rsid w:val="002C5292"/>
    <w:rsid w:val="002D0522"/>
    <w:rsid w:val="002D0673"/>
    <w:rsid w:val="002E51C3"/>
    <w:rsid w:val="002E6FC5"/>
    <w:rsid w:val="002F47D4"/>
    <w:rsid w:val="002F701F"/>
    <w:rsid w:val="00305423"/>
    <w:rsid w:val="003065A0"/>
    <w:rsid w:val="003125BC"/>
    <w:rsid w:val="00313913"/>
    <w:rsid w:val="0031599B"/>
    <w:rsid w:val="003264AF"/>
    <w:rsid w:val="00330D33"/>
    <w:rsid w:val="003358C4"/>
    <w:rsid w:val="00336988"/>
    <w:rsid w:val="00337C64"/>
    <w:rsid w:val="003446CE"/>
    <w:rsid w:val="00345D1B"/>
    <w:rsid w:val="003500EF"/>
    <w:rsid w:val="00351EEC"/>
    <w:rsid w:val="00355FC2"/>
    <w:rsid w:val="00361552"/>
    <w:rsid w:val="0036516F"/>
    <w:rsid w:val="003657F0"/>
    <w:rsid w:val="00372FD3"/>
    <w:rsid w:val="0037618C"/>
    <w:rsid w:val="00381FB1"/>
    <w:rsid w:val="003860EB"/>
    <w:rsid w:val="00393932"/>
    <w:rsid w:val="003973DE"/>
    <w:rsid w:val="00397661"/>
    <w:rsid w:val="003A114D"/>
    <w:rsid w:val="003A3138"/>
    <w:rsid w:val="003B2E21"/>
    <w:rsid w:val="003B6735"/>
    <w:rsid w:val="003C5449"/>
    <w:rsid w:val="003C5FF6"/>
    <w:rsid w:val="003D03F6"/>
    <w:rsid w:val="003D08BF"/>
    <w:rsid w:val="003D361B"/>
    <w:rsid w:val="003D5A64"/>
    <w:rsid w:val="003D617D"/>
    <w:rsid w:val="003E397A"/>
    <w:rsid w:val="003E7996"/>
    <w:rsid w:val="003F3B40"/>
    <w:rsid w:val="003F698D"/>
    <w:rsid w:val="00405567"/>
    <w:rsid w:val="0040720D"/>
    <w:rsid w:val="00416446"/>
    <w:rsid w:val="0042391C"/>
    <w:rsid w:val="00424F9F"/>
    <w:rsid w:val="00440508"/>
    <w:rsid w:val="00442E7C"/>
    <w:rsid w:val="00445872"/>
    <w:rsid w:val="004459B3"/>
    <w:rsid w:val="00447670"/>
    <w:rsid w:val="00453392"/>
    <w:rsid w:val="00453BB4"/>
    <w:rsid w:val="0046016B"/>
    <w:rsid w:val="004628B7"/>
    <w:rsid w:val="00472504"/>
    <w:rsid w:val="00475147"/>
    <w:rsid w:val="00475E08"/>
    <w:rsid w:val="00481A4E"/>
    <w:rsid w:val="00486D50"/>
    <w:rsid w:val="00490268"/>
    <w:rsid w:val="0049119B"/>
    <w:rsid w:val="004B293B"/>
    <w:rsid w:val="004B626F"/>
    <w:rsid w:val="004C3892"/>
    <w:rsid w:val="004C410D"/>
    <w:rsid w:val="004D0EC3"/>
    <w:rsid w:val="004D407C"/>
    <w:rsid w:val="004E0E03"/>
    <w:rsid w:val="004E1F1E"/>
    <w:rsid w:val="004E3526"/>
    <w:rsid w:val="004E392D"/>
    <w:rsid w:val="004E4399"/>
    <w:rsid w:val="004E4EFD"/>
    <w:rsid w:val="004E65F4"/>
    <w:rsid w:val="004F5568"/>
    <w:rsid w:val="005009AA"/>
    <w:rsid w:val="005119C1"/>
    <w:rsid w:val="005133A9"/>
    <w:rsid w:val="00525956"/>
    <w:rsid w:val="005263C5"/>
    <w:rsid w:val="00530E37"/>
    <w:rsid w:val="005315C2"/>
    <w:rsid w:val="00532F8F"/>
    <w:rsid w:val="0053604A"/>
    <w:rsid w:val="00544307"/>
    <w:rsid w:val="00550BC8"/>
    <w:rsid w:val="00551118"/>
    <w:rsid w:val="005539B6"/>
    <w:rsid w:val="005605BF"/>
    <w:rsid w:val="005624E8"/>
    <w:rsid w:val="005648FD"/>
    <w:rsid w:val="00566D1D"/>
    <w:rsid w:val="0056739E"/>
    <w:rsid w:val="00577F75"/>
    <w:rsid w:val="00582F14"/>
    <w:rsid w:val="005846F6"/>
    <w:rsid w:val="00590DB1"/>
    <w:rsid w:val="005929CA"/>
    <w:rsid w:val="005A0FAA"/>
    <w:rsid w:val="005A5B97"/>
    <w:rsid w:val="005B1108"/>
    <w:rsid w:val="005B5CA1"/>
    <w:rsid w:val="005B6D5C"/>
    <w:rsid w:val="005B7925"/>
    <w:rsid w:val="005C18A6"/>
    <w:rsid w:val="005C6880"/>
    <w:rsid w:val="005D190D"/>
    <w:rsid w:val="005D19AC"/>
    <w:rsid w:val="005D40E3"/>
    <w:rsid w:val="005D4CD2"/>
    <w:rsid w:val="005D792B"/>
    <w:rsid w:val="005E03E9"/>
    <w:rsid w:val="005E0E7E"/>
    <w:rsid w:val="005E3719"/>
    <w:rsid w:val="005F2649"/>
    <w:rsid w:val="005F373F"/>
    <w:rsid w:val="005F3EB7"/>
    <w:rsid w:val="0060521F"/>
    <w:rsid w:val="00611322"/>
    <w:rsid w:val="006153B0"/>
    <w:rsid w:val="006175D0"/>
    <w:rsid w:val="00617A79"/>
    <w:rsid w:val="00620956"/>
    <w:rsid w:val="00625CA4"/>
    <w:rsid w:val="00637A89"/>
    <w:rsid w:val="00642547"/>
    <w:rsid w:val="00645C90"/>
    <w:rsid w:val="006646A2"/>
    <w:rsid w:val="0067051D"/>
    <w:rsid w:val="0067346B"/>
    <w:rsid w:val="00676B7E"/>
    <w:rsid w:val="00683DB1"/>
    <w:rsid w:val="006856C2"/>
    <w:rsid w:val="006878E4"/>
    <w:rsid w:val="0069384B"/>
    <w:rsid w:val="006A3F8E"/>
    <w:rsid w:val="006B07B4"/>
    <w:rsid w:val="006B33A7"/>
    <w:rsid w:val="006B4D03"/>
    <w:rsid w:val="006B70D6"/>
    <w:rsid w:val="006C2DD7"/>
    <w:rsid w:val="006C54A4"/>
    <w:rsid w:val="006C7340"/>
    <w:rsid w:val="006D3B8E"/>
    <w:rsid w:val="006D6243"/>
    <w:rsid w:val="006E01A2"/>
    <w:rsid w:val="006E1732"/>
    <w:rsid w:val="006E3FCF"/>
    <w:rsid w:val="006E4CDB"/>
    <w:rsid w:val="006E61DE"/>
    <w:rsid w:val="006F37C5"/>
    <w:rsid w:val="00706575"/>
    <w:rsid w:val="0070669C"/>
    <w:rsid w:val="00712145"/>
    <w:rsid w:val="007126A0"/>
    <w:rsid w:val="007143C3"/>
    <w:rsid w:val="00714AB8"/>
    <w:rsid w:val="00715B21"/>
    <w:rsid w:val="00717B40"/>
    <w:rsid w:val="0072252A"/>
    <w:rsid w:val="00724BF8"/>
    <w:rsid w:val="00726583"/>
    <w:rsid w:val="0073379B"/>
    <w:rsid w:val="00735D2A"/>
    <w:rsid w:val="00746C41"/>
    <w:rsid w:val="0075764D"/>
    <w:rsid w:val="00757C23"/>
    <w:rsid w:val="00760B2B"/>
    <w:rsid w:val="00761FD9"/>
    <w:rsid w:val="00765E33"/>
    <w:rsid w:val="0076764F"/>
    <w:rsid w:val="00772870"/>
    <w:rsid w:val="00774A5C"/>
    <w:rsid w:val="00781E08"/>
    <w:rsid w:val="0078713E"/>
    <w:rsid w:val="00787507"/>
    <w:rsid w:val="00793C6A"/>
    <w:rsid w:val="007A5B85"/>
    <w:rsid w:val="007B1CA9"/>
    <w:rsid w:val="007B36F8"/>
    <w:rsid w:val="007C1CD3"/>
    <w:rsid w:val="007C261F"/>
    <w:rsid w:val="007C2866"/>
    <w:rsid w:val="007C43B1"/>
    <w:rsid w:val="007C51D0"/>
    <w:rsid w:val="007C580E"/>
    <w:rsid w:val="007C6D48"/>
    <w:rsid w:val="007D1908"/>
    <w:rsid w:val="007D73FB"/>
    <w:rsid w:val="007E43AF"/>
    <w:rsid w:val="007E6BC1"/>
    <w:rsid w:val="007F145F"/>
    <w:rsid w:val="00803E9A"/>
    <w:rsid w:val="00805990"/>
    <w:rsid w:val="008143D5"/>
    <w:rsid w:val="00822156"/>
    <w:rsid w:val="00825910"/>
    <w:rsid w:val="008340EA"/>
    <w:rsid w:val="00834D6D"/>
    <w:rsid w:val="008358E7"/>
    <w:rsid w:val="00835A4C"/>
    <w:rsid w:val="00850F8A"/>
    <w:rsid w:val="008545B5"/>
    <w:rsid w:val="00855035"/>
    <w:rsid w:val="0085720D"/>
    <w:rsid w:val="008613E7"/>
    <w:rsid w:val="008631C9"/>
    <w:rsid w:val="0086381A"/>
    <w:rsid w:val="00871195"/>
    <w:rsid w:val="008801BD"/>
    <w:rsid w:val="008857B1"/>
    <w:rsid w:val="008907C4"/>
    <w:rsid w:val="008929FF"/>
    <w:rsid w:val="008A45C3"/>
    <w:rsid w:val="008A7F0B"/>
    <w:rsid w:val="008B070B"/>
    <w:rsid w:val="008B2D0D"/>
    <w:rsid w:val="008B6F1E"/>
    <w:rsid w:val="008C5CE7"/>
    <w:rsid w:val="008D14B3"/>
    <w:rsid w:val="008D2CE0"/>
    <w:rsid w:val="008E1F80"/>
    <w:rsid w:val="008E435B"/>
    <w:rsid w:val="008E6851"/>
    <w:rsid w:val="008F63CA"/>
    <w:rsid w:val="00902B3D"/>
    <w:rsid w:val="00905E20"/>
    <w:rsid w:val="00910A31"/>
    <w:rsid w:val="0091372E"/>
    <w:rsid w:val="00913E14"/>
    <w:rsid w:val="00926355"/>
    <w:rsid w:val="00932C71"/>
    <w:rsid w:val="00936886"/>
    <w:rsid w:val="00936CCA"/>
    <w:rsid w:val="00937534"/>
    <w:rsid w:val="0094321D"/>
    <w:rsid w:val="00943689"/>
    <w:rsid w:val="00952BDE"/>
    <w:rsid w:val="00962C11"/>
    <w:rsid w:val="0096530E"/>
    <w:rsid w:val="009658FD"/>
    <w:rsid w:val="009719F3"/>
    <w:rsid w:val="00971A48"/>
    <w:rsid w:val="00972ECD"/>
    <w:rsid w:val="0097501F"/>
    <w:rsid w:val="00986931"/>
    <w:rsid w:val="009900EA"/>
    <w:rsid w:val="00990C66"/>
    <w:rsid w:val="0099236C"/>
    <w:rsid w:val="00996C84"/>
    <w:rsid w:val="00996CAF"/>
    <w:rsid w:val="009A67E3"/>
    <w:rsid w:val="009B28C7"/>
    <w:rsid w:val="009B4761"/>
    <w:rsid w:val="009B7F4C"/>
    <w:rsid w:val="009C1744"/>
    <w:rsid w:val="009C55E7"/>
    <w:rsid w:val="009D5DC6"/>
    <w:rsid w:val="009F10EC"/>
    <w:rsid w:val="009F3760"/>
    <w:rsid w:val="00A001EA"/>
    <w:rsid w:val="00A16FD2"/>
    <w:rsid w:val="00A239BF"/>
    <w:rsid w:val="00A2518B"/>
    <w:rsid w:val="00A3258D"/>
    <w:rsid w:val="00A34829"/>
    <w:rsid w:val="00A34A2B"/>
    <w:rsid w:val="00A421ED"/>
    <w:rsid w:val="00A45DF3"/>
    <w:rsid w:val="00A46867"/>
    <w:rsid w:val="00A52BF3"/>
    <w:rsid w:val="00A537EA"/>
    <w:rsid w:val="00A55E62"/>
    <w:rsid w:val="00A63BF6"/>
    <w:rsid w:val="00A66C97"/>
    <w:rsid w:val="00A772AE"/>
    <w:rsid w:val="00A8163F"/>
    <w:rsid w:val="00A82923"/>
    <w:rsid w:val="00A84C60"/>
    <w:rsid w:val="00AA5A2C"/>
    <w:rsid w:val="00AA6209"/>
    <w:rsid w:val="00AB2305"/>
    <w:rsid w:val="00AB396B"/>
    <w:rsid w:val="00AB5EB5"/>
    <w:rsid w:val="00AB6CCF"/>
    <w:rsid w:val="00AB740A"/>
    <w:rsid w:val="00AC1D2E"/>
    <w:rsid w:val="00AC3414"/>
    <w:rsid w:val="00AC58AA"/>
    <w:rsid w:val="00AC6978"/>
    <w:rsid w:val="00AD3008"/>
    <w:rsid w:val="00AD584A"/>
    <w:rsid w:val="00AE18D5"/>
    <w:rsid w:val="00AE26D5"/>
    <w:rsid w:val="00AE5475"/>
    <w:rsid w:val="00AE5969"/>
    <w:rsid w:val="00B01149"/>
    <w:rsid w:val="00B0114D"/>
    <w:rsid w:val="00B02D4D"/>
    <w:rsid w:val="00B0441A"/>
    <w:rsid w:val="00B0548E"/>
    <w:rsid w:val="00B06F91"/>
    <w:rsid w:val="00B222D1"/>
    <w:rsid w:val="00B233D1"/>
    <w:rsid w:val="00B23A15"/>
    <w:rsid w:val="00B33C46"/>
    <w:rsid w:val="00B3639D"/>
    <w:rsid w:val="00B36D3B"/>
    <w:rsid w:val="00B468F5"/>
    <w:rsid w:val="00B53FE2"/>
    <w:rsid w:val="00B550F6"/>
    <w:rsid w:val="00B57411"/>
    <w:rsid w:val="00B61032"/>
    <w:rsid w:val="00B617EC"/>
    <w:rsid w:val="00B61C7B"/>
    <w:rsid w:val="00B634F9"/>
    <w:rsid w:val="00B7389E"/>
    <w:rsid w:val="00B7768F"/>
    <w:rsid w:val="00B97F40"/>
    <w:rsid w:val="00BA0F62"/>
    <w:rsid w:val="00BA4E58"/>
    <w:rsid w:val="00BB0D3D"/>
    <w:rsid w:val="00BB209E"/>
    <w:rsid w:val="00BC0CC8"/>
    <w:rsid w:val="00BC195E"/>
    <w:rsid w:val="00BC4216"/>
    <w:rsid w:val="00BD2C26"/>
    <w:rsid w:val="00BD5B36"/>
    <w:rsid w:val="00BD67C8"/>
    <w:rsid w:val="00BE11C1"/>
    <w:rsid w:val="00BE5218"/>
    <w:rsid w:val="00BF77B5"/>
    <w:rsid w:val="00BF79A5"/>
    <w:rsid w:val="00BF7ADD"/>
    <w:rsid w:val="00C056DC"/>
    <w:rsid w:val="00C12AFC"/>
    <w:rsid w:val="00C25521"/>
    <w:rsid w:val="00C26EDD"/>
    <w:rsid w:val="00C33318"/>
    <w:rsid w:val="00C3773E"/>
    <w:rsid w:val="00C37C92"/>
    <w:rsid w:val="00C37F12"/>
    <w:rsid w:val="00C414EF"/>
    <w:rsid w:val="00C42843"/>
    <w:rsid w:val="00C47740"/>
    <w:rsid w:val="00C532B7"/>
    <w:rsid w:val="00C54437"/>
    <w:rsid w:val="00C64E38"/>
    <w:rsid w:val="00C6711C"/>
    <w:rsid w:val="00C67713"/>
    <w:rsid w:val="00C7490D"/>
    <w:rsid w:val="00C74AEB"/>
    <w:rsid w:val="00C75DC3"/>
    <w:rsid w:val="00C773C5"/>
    <w:rsid w:val="00C841CF"/>
    <w:rsid w:val="00C84DED"/>
    <w:rsid w:val="00C86430"/>
    <w:rsid w:val="00C90932"/>
    <w:rsid w:val="00C9557F"/>
    <w:rsid w:val="00CA0D27"/>
    <w:rsid w:val="00CA27C6"/>
    <w:rsid w:val="00CA342E"/>
    <w:rsid w:val="00CB0BDB"/>
    <w:rsid w:val="00CB0C5A"/>
    <w:rsid w:val="00CB7FC2"/>
    <w:rsid w:val="00CC0DF3"/>
    <w:rsid w:val="00CC7559"/>
    <w:rsid w:val="00CD3FA8"/>
    <w:rsid w:val="00CD7CDE"/>
    <w:rsid w:val="00CE6DF6"/>
    <w:rsid w:val="00D10788"/>
    <w:rsid w:val="00D10A96"/>
    <w:rsid w:val="00D12FD6"/>
    <w:rsid w:val="00D136AC"/>
    <w:rsid w:val="00D329C7"/>
    <w:rsid w:val="00D334C6"/>
    <w:rsid w:val="00D34A2D"/>
    <w:rsid w:val="00D3693B"/>
    <w:rsid w:val="00D41B8C"/>
    <w:rsid w:val="00D43895"/>
    <w:rsid w:val="00D469F8"/>
    <w:rsid w:val="00D50D3F"/>
    <w:rsid w:val="00D52326"/>
    <w:rsid w:val="00D54540"/>
    <w:rsid w:val="00D55338"/>
    <w:rsid w:val="00D654B6"/>
    <w:rsid w:val="00D67AC5"/>
    <w:rsid w:val="00D77989"/>
    <w:rsid w:val="00D77A20"/>
    <w:rsid w:val="00D814AA"/>
    <w:rsid w:val="00D816B0"/>
    <w:rsid w:val="00D911F6"/>
    <w:rsid w:val="00DB037D"/>
    <w:rsid w:val="00DB7951"/>
    <w:rsid w:val="00DC1B52"/>
    <w:rsid w:val="00DC2C29"/>
    <w:rsid w:val="00DC4E81"/>
    <w:rsid w:val="00DD065A"/>
    <w:rsid w:val="00DE2BD0"/>
    <w:rsid w:val="00DE55F0"/>
    <w:rsid w:val="00DE69C3"/>
    <w:rsid w:val="00DE769A"/>
    <w:rsid w:val="00DE771E"/>
    <w:rsid w:val="00DF055B"/>
    <w:rsid w:val="00DF1F52"/>
    <w:rsid w:val="00E0034A"/>
    <w:rsid w:val="00E10969"/>
    <w:rsid w:val="00E109B5"/>
    <w:rsid w:val="00E11972"/>
    <w:rsid w:val="00E16015"/>
    <w:rsid w:val="00E2152F"/>
    <w:rsid w:val="00E31AA1"/>
    <w:rsid w:val="00E36403"/>
    <w:rsid w:val="00E40237"/>
    <w:rsid w:val="00E43D62"/>
    <w:rsid w:val="00E56036"/>
    <w:rsid w:val="00E564C8"/>
    <w:rsid w:val="00E577A2"/>
    <w:rsid w:val="00E61432"/>
    <w:rsid w:val="00E8790A"/>
    <w:rsid w:val="00E90506"/>
    <w:rsid w:val="00E925A0"/>
    <w:rsid w:val="00E926A9"/>
    <w:rsid w:val="00E9367B"/>
    <w:rsid w:val="00E97BEB"/>
    <w:rsid w:val="00E97E35"/>
    <w:rsid w:val="00EA1D08"/>
    <w:rsid w:val="00EA447E"/>
    <w:rsid w:val="00EB2422"/>
    <w:rsid w:val="00EB514D"/>
    <w:rsid w:val="00EB7AEC"/>
    <w:rsid w:val="00EC0B78"/>
    <w:rsid w:val="00EC1DE5"/>
    <w:rsid w:val="00EC2747"/>
    <w:rsid w:val="00ED1855"/>
    <w:rsid w:val="00EE49E1"/>
    <w:rsid w:val="00EE6009"/>
    <w:rsid w:val="00EF0CB5"/>
    <w:rsid w:val="00EF5D7C"/>
    <w:rsid w:val="00F02E6B"/>
    <w:rsid w:val="00F0479A"/>
    <w:rsid w:val="00F0733D"/>
    <w:rsid w:val="00F07766"/>
    <w:rsid w:val="00F107E2"/>
    <w:rsid w:val="00F2412C"/>
    <w:rsid w:val="00F30061"/>
    <w:rsid w:val="00F3272F"/>
    <w:rsid w:val="00F41319"/>
    <w:rsid w:val="00F42637"/>
    <w:rsid w:val="00F433EC"/>
    <w:rsid w:val="00F43B1D"/>
    <w:rsid w:val="00F446AD"/>
    <w:rsid w:val="00F45DB8"/>
    <w:rsid w:val="00F53356"/>
    <w:rsid w:val="00F552B7"/>
    <w:rsid w:val="00F60904"/>
    <w:rsid w:val="00F6107B"/>
    <w:rsid w:val="00F814D5"/>
    <w:rsid w:val="00F85E82"/>
    <w:rsid w:val="00F94D31"/>
    <w:rsid w:val="00F969AB"/>
    <w:rsid w:val="00F96B61"/>
    <w:rsid w:val="00FA1053"/>
    <w:rsid w:val="00FA2B10"/>
    <w:rsid w:val="00FA3B13"/>
    <w:rsid w:val="00FB54AB"/>
    <w:rsid w:val="00FB67F3"/>
    <w:rsid w:val="00FB6C2D"/>
    <w:rsid w:val="00FC241A"/>
    <w:rsid w:val="00FC6174"/>
    <w:rsid w:val="00FD1E89"/>
    <w:rsid w:val="00FE0C9E"/>
    <w:rsid w:val="00FE2DA7"/>
    <w:rsid w:val="00FE765E"/>
    <w:rsid w:val="00FF2013"/>
    <w:rsid w:val="00FF2A70"/>
    <w:rsid w:val="01545717"/>
    <w:rsid w:val="015CA497"/>
    <w:rsid w:val="019DCCD1"/>
    <w:rsid w:val="035647B8"/>
    <w:rsid w:val="036E9AEC"/>
    <w:rsid w:val="04441BC6"/>
    <w:rsid w:val="065883DF"/>
    <w:rsid w:val="07F1C2A9"/>
    <w:rsid w:val="08231B81"/>
    <w:rsid w:val="092B86E3"/>
    <w:rsid w:val="0A6B7F42"/>
    <w:rsid w:val="0BF29794"/>
    <w:rsid w:val="0DD37C04"/>
    <w:rsid w:val="0E1DF6EA"/>
    <w:rsid w:val="0E7739E7"/>
    <w:rsid w:val="0F2103BF"/>
    <w:rsid w:val="0FDF99B6"/>
    <w:rsid w:val="1052987E"/>
    <w:rsid w:val="11CCFCED"/>
    <w:rsid w:val="11FEE352"/>
    <w:rsid w:val="1295DD4F"/>
    <w:rsid w:val="13DC3631"/>
    <w:rsid w:val="150CADE3"/>
    <w:rsid w:val="162828C8"/>
    <w:rsid w:val="175284F0"/>
    <w:rsid w:val="1A572822"/>
    <w:rsid w:val="1AE72F90"/>
    <w:rsid w:val="1B05F21A"/>
    <w:rsid w:val="1BAFCCBB"/>
    <w:rsid w:val="1C029047"/>
    <w:rsid w:val="1C6EFCF0"/>
    <w:rsid w:val="1D809E06"/>
    <w:rsid w:val="1DE493AC"/>
    <w:rsid w:val="1E1F9EA2"/>
    <w:rsid w:val="1E89F34B"/>
    <w:rsid w:val="1FF74529"/>
    <w:rsid w:val="21603804"/>
    <w:rsid w:val="22B3A130"/>
    <w:rsid w:val="230BFBEC"/>
    <w:rsid w:val="2342AD6C"/>
    <w:rsid w:val="23EE16E1"/>
    <w:rsid w:val="240B00A6"/>
    <w:rsid w:val="251393EF"/>
    <w:rsid w:val="2662D52E"/>
    <w:rsid w:val="26679F7E"/>
    <w:rsid w:val="26E64609"/>
    <w:rsid w:val="27280370"/>
    <w:rsid w:val="28EBA05C"/>
    <w:rsid w:val="2AF151FC"/>
    <w:rsid w:val="2BE63832"/>
    <w:rsid w:val="2C79E5DC"/>
    <w:rsid w:val="2CCA8A2F"/>
    <w:rsid w:val="2D49DA74"/>
    <w:rsid w:val="2DCFCC84"/>
    <w:rsid w:val="3276122A"/>
    <w:rsid w:val="33446603"/>
    <w:rsid w:val="3356476E"/>
    <w:rsid w:val="33B6FD27"/>
    <w:rsid w:val="349AE0F8"/>
    <w:rsid w:val="35245ADD"/>
    <w:rsid w:val="357267D3"/>
    <w:rsid w:val="37C97B94"/>
    <w:rsid w:val="37CFBB73"/>
    <w:rsid w:val="382F6562"/>
    <w:rsid w:val="395BD143"/>
    <w:rsid w:val="3AED04C8"/>
    <w:rsid w:val="3B1577C6"/>
    <w:rsid w:val="3B2D8627"/>
    <w:rsid w:val="3C1E3E7B"/>
    <w:rsid w:val="3DBE25BB"/>
    <w:rsid w:val="3E7B8578"/>
    <w:rsid w:val="3F12B73A"/>
    <w:rsid w:val="42408253"/>
    <w:rsid w:val="42448AC4"/>
    <w:rsid w:val="42AAA15A"/>
    <w:rsid w:val="434C0E71"/>
    <w:rsid w:val="44385E5E"/>
    <w:rsid w:val="460268A1"/>
    <w:rsid w:val="4609798E"/>
    <w:rsid w:val="470A244E"/>
    <w:rsid w:val="47610450"/>
    <w:rsid w:val="47B155B3"/>
    <w:rsid w:val="49B40A78"/>
    <w:rsid w:val="4A021499"/>
    <w:rsid w:val="4A3E529E"/>
    <w:rsid w:val="4AF6F6FD"/>
    <w:rsid w:val="4AF79134"/>
    <w:rsid w:val="4B16F794"/>
    <w:rsid w:val="4B28E911"/>
    <w:rsid w:val="4CDAC2CA"/>
    <w:rsid w:val="4D8E3BB5"/>
    <w:rsid w:val="4E543373"/>
    <w:rsid w:val="4E8D42A8"/>
    <w:rsid w:val="4EE3C589"/>
    <w:rsid w:val="4F863D83"/>
    <w:rsid w:val="501671AA"/>
    <w:rsid w:val="5091A3A6"/>
    <w:rsid w:val="50EC8F2F"/>
    <w:rsid w:val="5274D1AB"/>
    <w:rsid w:val="52BFE468"/>
    <w:rsid w:val="53051AB3"/>
    <w:rsid w:val="53565324"/>
    <w:rsid w:val="53C25504"/>
    <w:rsid w:val="55F8B0A2"/>
    <w:rsid w:val="566294FD"/>
    <w:rsid w:val="56C6554E"/>
    <w:rsid w:val="570657D4"/>
    <w:rsid w:val="57159866"/>
    <w:rsid w:val="5749AF81"/>
    <w:rsid w:val="57F13533"/>
    <w:rsid w:val="59C36A45"/>
    <w:rsid w:val="5BF1B17C"/>
    <w:rsid w:val="5C52E112"/>
    <w:rsid w:val="5CF47BB4"/>
    <w:rsid w:val="5D090F12"/>
    <w:rsid w:val="5E99E260"/>
    <w:rsid w:val="5FCCEBE8"/>
    <w:rsid w:val="60D5E006"/>
    <w:rsid w:val="60ED158D"/>
    <w:rsid w:val="61DFD282"/>
    <w:rsid w:val="629AA452"/>
    <w:rsid w:val="62DF6E45"/>
    <w:rsid w:val="634B6F71"/>
    <w:rsid w:val="6380232C"/>
    <w:rsid w:val="65D95FF5"/>
    <w:rsid w:val="660C8E2D"/>
    <w:rsid w:val="66D57A2B"/>
    <w:rsid w:val="66F5C1B9"/>
    <w:rsid w:val="673372DD"/>
    <w:rsid w:val="674C85E9"/>
    <w:rsid w:val="678439A6"/>
    <w:rsid w:val="67B3F3FC"/>
    <w:rsid w:val="682B08E2"/>
    <w:rsid w:val="68B48583"/>
    <w:rsid w:val="68CDCDC6"/>
    <w:rsid w:val="696A9CF6"/>
    <w:rsid w:val="699ED781"/>
    <w:rsid w:val="69E9B2BE"/>
    <w:rsid w:val="6A0B1D36"/>
    <w:rsid w:val="6A882197"/>
    <w:rsid w:val="6B11D498"/>
    <w:rsid w:val="6C48B254"/>
    <w:rsid w:val="6C7DFDF4"/>
    <w:rsid w:val="6EF2B077"/>
    <w:rsid w:val="6EFFDD84"/>
    <w:rsid w:val="71A567D7"/>
    <w:rsid w:val="726ABC44"/>
    <w:rsid w:val="72E43F57"/>
    <w:rsid w:val="73D3983B"/>
    <w:rsid w:val="7467CDA2"/>
    <w:rsid w:val="7510DC36"/>
    <w:rsid w:val="7550AFCD"/>
    <w:rsid w:val="75B890B2"/>
    <w:rsid w:val="769E686E"/>
    <w:rsid w:val="76C26C7B"/>
    <w:rsid w:val="781B305A"/>
    <w:rsid w:val="792499D3"/>
    <w:rsid w:val="794E5832"/>
    <w:rsid w:val="79C86951"/>
    <w:rsid w:val="79E665F5"/>
    <w:rsid w:val="7AE60A45"/>
    <w:rsid w:val="7B6BC31F"/>
    <w:rsid w:val="7BBDA68F"/>
    <w:rsid w:val="7C1F3D25"/>
    <w:rsid w:val="7C38711B"/>
    <w:rsid w:val="7C5A7EAA"/>
    <w:rsid w:val="7C929007"/>
    <w:rsid w:val="7DA16679"/>
    <w:rsid w:val="7E7C7144"/>
    <w:rsid w:val="7EF07CA4"/>
    <w:rsid w:val="7FA6F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487EE"/>
  <w15:chartTrackingRefBased/>
  <w15:docId w15:val="{75F728B4-E5C4-4532-9B77-E3ABE825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AC1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ushri200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yushri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yushri.ml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F692ACA4DA74233B7F76A60265D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AA63-2FE2-4EAC-A1FC-96D21C9B262D}"/>
      </w:docPartPr>
      <w:docPartBody>
        <w:p w:rsidR="00840AE6" w:rsidRDefault="00000000">
          <w:pPr>
            <w:pStyle w:val="3F692ACA4DA74233B7F76A60265DCD0E"/>
          </w:pPr>
          <w:r w:rsidRPr="00E90506">
            <w:t>Skills &amp; Abilities</w:t>
          </w:r>
        </w:p>
      </w:docPartBody>
    </w:docPart>
    <w:docPart>
      <w:docPartPr>
        <w:name w:val="D6A337B076DE4B4EB7FD024F1A56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FA540-AD93-4ACB-B8CC-AD7C5703F07B}"/>
      </w:docPartPr>
      <w:docPartBody>
        <w:p w:rsidR="00840AE6" w:rsidRDefault="00000000">
          <w:pPr>
            <w:pStyle w:val="D6A337B076DE4B4EB7FD024F1A56E6B1"/>
          </w:pPr>
          <w:r w:rsidRPr="00E90506">
            <w:t>Education</w:t>
          </w:r>
        </w:p>
      </w:docPartBody>
    </w:docPart>
    <w:docPart>
      <w:docPartPr>
        <w:name w:val="B28CD6406F954841B93AC2C913CE2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B7907-F4D9-4EFD-AA1D-092377864421}"/>
      </w:docPartPr>
      <w:docPartBody>
        <w:p w:rsidR="00840AE6" w:rsidRDefault="00000000">
          <w:pPr>
            <w:pStyle w:val="B28CD6406F954841B93AC2C913CE2381"/>
          </w:pPr>
          <w:r w:rsidRPr="4CDAC2CA">
            <w:rPr>
              <w:rStyle w:val="NotBold"/>
            </w:rPr>
            <w:t>June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(Headings)">
    <w:altName w:val="Georg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D"/>
    <w:rsid w:val="00100173"/>
    <w:rsid w:val="00153A16"/>
    <w:rsid w:val="00371EA3"/>
    <w:rsid w:val="00840AE6"/>
    <w:rsid w:val="0084330F"/>
    <w:rsid w:val="00C7490D"/>
    <w:rsid w:val="00D12BD0"/>
    <w:rsid w:val="00D5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eastAsia="ja-JP"/>
      <w14:ligatures w14:val="none"/>
    </w:rPr>
  </w:style>
  <w:style w:type="paragraph" w:customStyle="1" w:styleId="3F692ACA4DA74233B7F76A60265DCD0E">
    <w:name w:val="3F692ACA4DA74233B7F76A60265DCD0E"/>
  </w:style>
  <w:style w:type="character" w:customStyle="1" w:styleId="NotBold">
    <w:name w:val="Not Bold"/>
    <w:uiPriority w:val="1"/>
    <w:qFormat/>
    <w:rPr>
      <w:b/>
    </w:rPr>
  </w:style>
  <w:style w:type="paragraph" w:customStyle="1" w:styleId="D6A337B076DE4B4EB7FD024F1A56E6B1">
    <w:name w:val="D6A337B076DE4B4EB7FD024F1A56E6B1"/>
  </w:style>
  <w:style w:type="paragraph" w:customStyle="1" w:styleId="B28CD6406F954841B93AC2C913CE2381">
    <w:name w:val="B28CD6406F954841B93AC2C913CE2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F23646DA66AF4B82452235A6B2FD83" ma:contentTypeVersion="10" ma:contentTypeDescription="Create a new document." ma:contentTypeScope="" ma:versionID="5322725c8925bbb59bb27f0c2d9ad5c7">
  <xsd:schema xmlns:xsd="http://www.w3.org/2001/XMLSchema" xmlns:xs="http://www.w3.org/2001/XMLSchema" xmlns:p="http://schemas.microsoft.com/office/2006/metadata/properties" xmlns:ns3="7f5fa0cf-dc09-4e74-94b2-9e61dc6c5e22" targetNamespace="http://schemas.microsoft.com/office/2006/metadata/properties" ma:root="true" ma:fieldsID="4c2374cea93de463c7a7d232b2768a91" ns3:_="">
    <xsd:import namespace="7f5fa0cf-dc09-4e74-94b2-9e61dc6c5e2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fa0cf-dc09-4e74-94b2-9e61dc6c5e2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5fa0cf-dc09-4e74-94b2-9e61dc6c5e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5B844D-F3D7-4CB1-A298-57669E418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5fa0cf-dc09-4e74-94b2-9e61dc6c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f5fa0cf-dc09-4e74-94b2-9e61dc6c5e22"/>
  </ds:schemaRefs>
</ds:datastoreItem>
</file>

<file path=customXml/itemProps3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163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Links>
    <vt:vector size="18" baseType="variant">
      <vt:variant>
        <vt:i4>393228</vt:i4>
      </vt:variant>
      <vt:variant>
        <vt:i4>6</vt:i4>
      </vt:variant>
      <vt:variant>
        <vt:i4>0</vt:i4>
      </vt:variant>
      <vt:variant>
        <vt:i4>5</vt:i4>
      </vt:variant>
      <vt:variant>
        <vt:lpwstr>https://github.com/Yushri2001</vt:lpwstr>
      </vt:variant>
      <vt:variant>
        <vt:lpwstr/>
      </vt:variant>
      <vt:variant>
        <vt:i4>8126518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https://www.linkedin.com/in/yushri/</vt:lpwstr>
      </vt:variant>
      <vt:variant>
        <vt:lpwstr/>
      </vt:variant>
      <vt:variant>
        <vt:i4>3932246</vt:i4>
      </vt:variant>
      <vt:variant>
        <vt:i4>0</vt:i4>
      </vt:variant>
      <vt:variant>
        <vt:i4>0</vt:i4>
      </vt:variant>
      <vt:variant>
        <vt:i4>5</vt:i4>
      </vt:variant>
      <vt:variant>
        <vt:lpwstr>mailto:yushri.ml@gmail.com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BANDARA T. U. S. S it23664708</cp:lastModifiedBy>
  <cp:revision>144</cp:revision>
  <dcterms:created xsi:type="dcterms:W3CDTF">2025-07-04T16:52:00Z</dcterms:created>
  <dcterms:modified xsi:type="dcterms:W3CDTF">2025-07-05T05:14:00Z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0x0101002AF23646DA66AF4B82452235A6B2FD83</vt:lpwstr>
  </property>
  <property fmtid="{D5CDD505-2E9C-101B-9397-08002B2CF9AE}" pid="3" name="MediaServiceImageTags">
    <vt:lpwstr/>
  </property>
</Properties>
</file>